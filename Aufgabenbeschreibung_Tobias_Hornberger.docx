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939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6"/>
        <w:gridCol w:w="3118"/>
        <w:gridCol w:w="425"/>
      </w:tblGrid>
      <w:tr w:rsidR="00E07895" w:rsidRPr="00BE7AE1" w14:paraId="0F481E9C" w14:textId="77777777" w:rsidTr="00161F2A">
        <w:trPr>
          <w:trHeight w:val="372"/>
        </w:trPr>
        <w:tc>
          <w:tcPr>
            <w:tcW w:w="6096" w:type="dxa"/>
            <w:shd w:val="clear" w:color="auto" w:fill="auto"/>
            <w:vAlign w:val="bottom"/>
          </w:tcPr>
          <w:p w14:paraId="6EF600F3" w14:textId="77777777" w:rsidR="00A71A38" w:rsidRPr="00BE7AE1" w:rsidRDefault="00A71A38" w:rsidP="00E07895">
            <w:pPr>
              <w:pStyle w:val="KIT-Absatz"/>
              <w:spacing w:line="260" w:lineRule="exact"/>
              <w:rPr>
                <w:szCs w:val="18"/>
              </w:rPr>
            </w:pPr>
            <w:bookmarkStart w:id="0" w:name="Text"/>
            <w:bookmarkEnd w:id="0"/>
          </w:p>
        </w:tc>
        <w:tc>
          <w:tcPr>
            <w:tcW w:w="3543" w:type="dxa"/>
            <w:gridSpan w:val="2"/>
            <w:shd w:val="clear" w:color="auto" w:fill="auto"/>
            <w:vAlign w:val="bottom"/>
          </w:tcPr>
          <w:p w14:paraId="6E8F6CA6" w14:textId="77777777" w:rsidR="00A71A38" w:rsidRPr="00BE7AE1" w:rsidRDefault="00A71A38" w:rsidP="00E07895">
            <w:pPr>
              <w:pStyle w:val="KIT-Absatz"/>
              <w:spacing w:line="120" w:lineRule="atLeast"/>
              <w:rPr>
                <w:sz w:val="14"/>
                <w:szCs w:val="14"/>
              </w:rPr>
            </w:pPr>
            <w:bookmarkStart w:id="1" w:name="OELogo"/>
            <w:bookmarkEnd w:id="1"/>
          </w:p>
        </w:tc>
      </w:tr>
      <w:tr w:rsidR="00E07895" w:rsidRPr="00BE7AE1" w14:paraId="3D23FE56" w14:textId="77777777" w:rsidTr="00161F2A">
        <w:trPr>
          <w:trHeight w:val="565"/>
        </w:trPr>
        <w:tc>
          <w:tcPr>
            <w:tcW w:w="6096" w:type="dxa"/>
            <w:shd w:val="clear" w:color="auto" w:fill="auto"/>
            <w:vAlign w:val="bottom"/>
          </w:tcPr>
          <w:p w14:paraId="5CCAF55A" w14:textId="77777777" w:rsidR="00A71A38" w:rsidRPr="00BE7AE1" w:rsidRDefault="00A71A38" w:rsidP="00E07895">
            <w:pPr>
              <w:pStyle w:val="KIT-Absatz"/>
              <w:spacing w:after="20" w:line="160" w:lineRule="exact"/>
              <w:ind w:right="700"/>
              <w:rPr>
                <w:sz w:val="14"/>
                <w:szCs w:val="14"/>
              </w:rPr>
            </w:pPr>
            <w:bookmarkStart w:id="2" w:name="LieferAdr"/>
            <w:bookmarkEnd w:id="2"/>
          </w:p>
        </w:tc>
        <w:tc>
          <w:tcPr>
            <w:tcW w:w="3543" w:type="dxa"/>
            <w:gridSpan w:val="2"/>
            <w:vMerge w:val="restart"/>
            <w:shd w:val="clear" w:color="auto" w:fill="auto"/>
          </w:tcPr>
          <w:p w14:paraId="71335DC0" w14:textId="77777777" w:rsidR="00A71A38" w:rsidRPr="00BE7AE1" w:rsidRDefault="000668D7" w:rsidP="00E07895">
            <w:pPr>
              <w:pStyle w:val="KIT-Absatz"/>
              <w:spacing w:line="200" w:lineRule="exact"/>
              <w:rPr>
                <w:b/>
                <w:sz w:val="16"/>
                <w:szCs w:val="16"/>
              </w:rPr>
            </w:pPr>
            <w:bookmarkStart w:id="3" w:name="OE"/>
            <w:bookmarkEnd w:id="3"/>
            <w:r w:rsidRPr="00BE7AE1">
              <w:rPr>
                <w:b/>
                <w:sz w:val="16"/>
                <w:szCs w:val="16"/>
              </w:rPr>
              <w:t>TEC</w:t>
            </w:r>
            <w:r w:rsidR="00A71A38" w:rsidRPr="00BE7AE1">
              <w:rPr>
                <w:b/>
                <w:sz w:val="16"/>
                <w:szCs w:val="16"/>
              </w:rPr>
              <w:t>O</w:t>
            </w:r>
            <w:r w:rsidR="00034BDC" w:rsidRPr="00BE7AE1">
              <w:rPr>
                <w:b/>
                <w:sz w:val="16"/>
                <w:szCs w:val="16"/>
              </w:rPr>
              <w:t>/Pervasive Computing Systems</w:t>
            </w:r>
          </w:p>
          <w:p w14:paraId="5AA089B5" w14:textId="77777777" w:rsidR="00A71A38" w:rsidRPr="00BE7AE1" w:rsidRDefault="00A71A38" w:rsidP="00034BDC">
            <w:pPr>
              <w:pStyle w:val="KIT-Absatz"/>
              <w:spacing w:line="200" w:lineRule="exact"/>
              <w:rPr>
                <w:b/>
                <w:sz w:val="16"/>
                <w:szCs w:val="16"/>
              </w:rPr>
            </w:pPr>
            <w:r w:rsidRPr="00BE7AE1">
              <w:rPr>
                <w:b/>
                <w:sz w:val="16"/>
                <w:szCs w:val="16"/>
              </w:rPr>
              <w:t>Institut für Telematik</w:t>
            </w:r>
          </w:p>
          <w:p w14:paraId="5BCFC170" w14:textId="77777777" w:rsidR="00A71A38" w:rsidRPr="00BE7AE1" w:rsidRDefault="000668D7" w:rsidP="00034BDC">
            <w:pPr>
              <w:pStyle w:val="KIT-Absatz"/>
              <w:tabs>
                <w:tab w:val="left" w:pos="624"/>
              </w:tabs>
              <w:spacing w:before="120" w:after="120" w:line="200" w:lineRule="exact"/>
              <w:rPr>
                <w:b/>
                <w:sz w:val="20"/>
              </w:rPr>
            </w:pPr>
            <w:bookmarkStart w:id="4" w:name="Leiter"/>
            <w:bookmarkEnd w:id="4"/>
            <w:r w:rsidRPr="00BE7AE1">
              <w:rPr>
                <w:b/>
                <w:sz w:val="20"/>
              </w:rPr>
              <w:t>Prof. Dr. Michael Beigl</w:t>
            </w:r>
          </w:p>
          <w:p w14:paraId="4C3CD9FA" w14:textId="77777777" w:rsidR="00A71A38" w:rsidRPr="00BE7AE1" w:rsidRDefault="000668D7" w:rsidP="00034BDC">
            <w:pPr>
              <w:pStyle w:val="KIT-Absatz"/>
              <w:spacing w:before="120" w:line="240" w:lineRule="auto"/>
              <w:rPr>
                <w:sz w:val="16"/>
                <w:szCs w:val="16"/>
              </w:rPr>
            </w:pPr>
            <w:bookmarkStart w:id="5" w:name="besucherStr"/>
            <w:bookmarkEnd w:id="5"/>
            <w:r w:rsidRPr="00BE7AE1">
              <w:rPr>
                <w:sz w:val="16"/>
                <w:szCs w:val="16"/>
              </w:rPr>
              <w:t>KIT, TEC</w:t>
            </w:r>
            <w:r w:rsidR="00034BDC" w:rsidRPr="00BE7AE1">
              <w:rPr>
                <w:sz w:val="16"/>
                <w:szCs w:val="16"/>
              </w:rPr>
              <w:t>O</w:t>
            </w:r>
          </w:p>
          <w:p w14:paraId="55832210" w14:textId="77777777" w:rsidR="00A71A38" w:rsidRPr="00BE7AE1" w:rsidRDefault="000668D7" w:rsidP="00034BDC">
            <w:pPr>
              <w:pStyle w:val="KIT-Absatz"/>
              <w:spacing w:line="200" w:lineRule="exact"/>
              <w:rPr>
                <w:sz w:val="16"/>
                <w:szCs w:val="16"/>
              </w:rPr>
            </w:pPr>
            <w:r w:rsidRPr="00BE7AE1">
              <w:rPr>
                <w:sz w:val="16"/>
                <w:szCs w:val="16"/>
              </w:rPr>
              <w:t>Vincenz Prießnitz Str. 1</w:t>
            </w:r>
          </w:p>
          <w:p w14:paraId="22BE9C47" w14:textId="77777777" w:rsidR="00A71A38" w:rsidRPr="00BE7AE1" w:rsidRDefault="00A71A38" w:rsidP="00E07895">
            <w:pPr>
              <w:pStyle w:val="KIT-Absatz"/>
              <w:spacing w:line="200" w:lineRule="exact"/>
              <w:rPr>
                <w:sz w:val="16"/>
                <w:szCs w:val="16"/>
              </w:rPr>
            </w:pPr>
            <w:bookmarkStart w:id="6" w:name="besucherOrt"/>
            <w:bookmarkEnd w:id="6"/>
            <w:r w:rsidRPr="00BE7AE1">
              <w:rPr>
                <w:sz w:val="16"/>
                <w:szCs w:val="16"/>
              </w:rPr>
              <w:t>76131 Karlsruhe</w:t>
            </w:r>
          </w:p>
          <w:p w14:paraId="057E08D1" w14:textId="77777777" w:rsidR="00A71A38" w:rsidRPr="00BE7AE1" w:rsidRDefault="00A71A38" w:rsidP="00E07895">
            <w:pPr>
              <w:pStyle w:val="KIT-Absatz"/>
              <w:tabs>
                <w:tab w:val="left" w:pos="624"/>
              </w:tabs>
              <w:spacing w:before="120" w:line="200" w:lineRule="exact"/>
              <w:rPr>
                <w:sz w:val="16"/>
                <w:szCs w:val="16"/>
              </w:rPr>
            </w:pPr>
            <w:bookmarkStart w:id="7" w:name="telefon"/>
            <w:bookmarkEnd w:id="7"/>
            <w:r w:rsidRPr="00BE7AE1">
              <w:rPr>
                <w:sz w:val="16"/>
                <w:szCs w:val="16"/>
              </w:rPr>
              <w:t>Telefon:</w:t>
            </w:r>
            <w:r w:rsidRPr="00BE7AE1">
              <w:rPr>
                <w:sz w:val="16"/>
                <w:szCs w:val="16"/>
              </w:rPr>
              <w:tab/>
              <w:t xml:space="preserve">0721 </w:t>
            </w:r>
            <w:r w:rsidR="000668D7" w:rsidRPr="00BE7AE1">
              <w:rPr>
                <w:sz w:val="16"/>
                <w:szCs w:val="16"/>
              </w:rPr>
              <w:t>608 41700</w:t>
            </w:r>
          </w:p>
          <w:p w14:paraId="4F24F62B" w14:textId="77777777" w:rsidR="00A71A38" w:rsidRPr="00BE7AE1" w:rsidRDefault="00A71A38" w:rsidP="00E07895">
            <w:pPr>
              <w:pStyle w:val="KIT-Absatz"/>
              <w:tabs>
                <w:tab w:val="left" w:pos="624"/>
              </w:tabs>
              <w:spacing w:line="200" w:lineRule="exact"/>
              <w:rPr>
                <w:sz w:val="16"/>
                <w:szCs w:val="16"/>
              </w:rPr>
            </w:pPr>
            <w:bookmarkStart w:id="8" w:name="fax"/>
            <w:bookmarkEnd w:id="8"/>
            <w:r w:rsidRPr="00BE7AE1">
              <w:rPr>
                <w:sz w:val="16"/>
                <w:szCs w:val="16"/>
              </w:rPr>
              <w:t>Fax:</w:t>
            </w:r>
            <w:r w:rsidRPr="00BE7AE1">
              <w:rPr>
                <w:sz w:val="16"/>
                <w:szCs w:val="16"/>
              </w:rPr>
              <w:tab/>
              <w:t xml:space="preserve">0721 </w:t>
            </w:r>
            <w:r w:rsidR="000668D7" w:rsidRPr="00BE7AE1">
              <w:rPr>
                <w:sz w:val="16"/>
                <w:szCs w:val="16"/>
              </w:rPr>
              <w:t>608 41702</w:t>
            </w:r>
          </w:p>
          <w:p w14:paraId="5804AAF5" w14:textId="77777777" w:rsidR="00A71A38" w:rsidRPr="00BE7AE1" w:rsidRDefault="00A71A38" w:rsidP="00034BDC">
            <w:pPr>
              <w:pStyle w:val="KIT-Absatz"/>
              <w:tabs>
                <w:tab w:val="left" w:pos="624"/>
              </w:tabs>
              <w:spacing w:line="200" w:lineRule="exact"/>
              <w:rPr>
                <w:sz w:val="16"/>
                <w:szCs w:val="16"/>
              </w:rPr>
            </w:pPr>
            <w:bookmarkStart w:id="9" w:name="email"/>
            <w:bookmarkEnd w:id="9"/>
            <w:r w:rsidRPr="00BE7AE1">
              <w:rPr>
                <w:sz w:val="16"/>
                <w:szCs w:val="16"/>
              </w:rPr>
              <w:t>E-Mail:</w:t>
            </w:r>
            <w:r w:rsidRPr="00BE7AE1">
              <w:rPr>
                <w:sz w:val="16"/>
                <w:szCs w:val="16"/>
              </w:rPr>
              <w:tab/>
            </w:r>
            <w:hyperlink r:id="rId10" w:history="1">
              <w:r w:rsidR="000668D7" w:rsidRPr="00BE7AE1">
                <w:rPr>
                  <w:rStyle w:val="Hyperlink"/>
                  <w:sz w:val="16"/>
                  <w:szCs w:val="16"/>
                </w:rPr>
                <w:t>michael.beigl@kit.edu</w:t>
              </w:r>
            </w:hyperlink>
            <w:bookmarkStart w:id="10" w:name="web"/>
            <w:bookmarkStart w:id="11" w:name="bearbeiter"/>
            <w:bookmarkEnd w:id="10"/>
            <w:bookmarkEnd w:id="11"/>
          </w:p>
          <w:p w14:paraId="461F62F4" w14:textId="77777777" w:rsidR="00034BDC" w:rsidRPr="00BE7AE1" w:rsidRDefault="00034BDC" w:rsidP="000668D7">
            <w:pPr>
              <w:pStyle w:val="KIT-Absatz"/>
              <w:tabs>
                <w:tab w:val="left" w:pos="624"/>
              </w:tabs>
              <w:spacing w:line="200" w:lineRule="exact"/>
              <w:rPr>
                <w:sz w:val="16"/>
                <w:szCs w:val="16"/>
              </w:rPr>
            </w:pPr>
            <w:r w:rsidRPr="00BE7AE1">
              <w:rPr>
                <w:sz w:val="16"/>
                <w:szCs w:val="16"/>
              </w:rPr>
              <w:t>Web:     www.teco</w:t>
            </w:r>
            <w:r w:rsidR="000668D7" w:rsidRPr="00BE7AE1">
              <w:rPr>
                <w:sz w:val="16"/>
                <w:szCs w:val="16"/>
              </w:rPr>
              <w:t>.kit</w:t>
            </w:r>
            <w:r w:rsidRPr="00BE7AE1">
              <w:rPr>
                <w:sz w:val="16"/>
                <w:szCs w:val="16"/>
              </w:rPr>
              <w:t>.edu</w:t>
            </w:r>
          </w:p>
        </w:tc>
      </w:tr>
      <w:tr w:rsidR="00E07895" w:rsidRPr="00BE7AE1" w14:paraId="6B7ACDD2" w14:textId="77777777" w:rsidTr="00161F2A">
        <w:trPr>
          <w:trHeight w:val="1046"/>
        </w:trPr>
        <w:tc>
          <w:tcPr>
            <w:tcW w:w="6096" w:type="dxa"/>
            <w:vMerge w:val="restart"/>
            <w:shd w:val="clear" w:color="auto" w:fill="auto"/>
          </w:tcPr>
          <w:p w14:paraId="28E0FEF6" w14:textId="77777777" w:rsidR="00A71A38" w:rsidRPr="00BE7AE1" w:rsidRDefault="00A71A38" w:rsidP="00E07895">
            <w:pPr>
              <w:pStyle w:val="KIT-Absatz9ptRechts15cmZeilenabstandGenau13"/>
              <w:spacing w:line="120" w:lineRule="exact"/>
              <w:rPr>
                <w:sz w:val="12"/>
                <w:szCs w:val="12"/>
              </w:rPr>
            </w:pPr>
          </w:p>
          <w:p w14:paraId="5AA1F56A" w14:textId="77777777" w:rsidR="00A71A38" w:rsidRPr="00BE7AE1" w:rsidRDefault="00A71A38" w:rsidP="00E07895">
            <w:pPr>
              <w:pStyle w:val="KIT-Absatz9ptRechts15cmZeilenabstandGenau13"/>
              <w:rPr>
                <w:sz w:val="20"/>
              </w:rPr>
            </w:pPr>
            <w:bookmarkStart w:id="12" w:name="Adresse"/>
            <w:bookmarkEnd w:id="12"/>
          </w:p>
          <w:p w14:paraId="1250B961" w14:textId="77777777" w:rsidR="00A71A38" w:rsidRPr="00BE7AE1" w:rsidRDefault="00A71A38" w:rsidP="00E07895">
            <w:pPr>
              <w:pStyle w:val="KIT-Absatz9ptRechts15cmZeilenabstandGenau13"/>
              <w:rPr>
                <w:sz w:val="20"/>
              </w:rPr>
            </w:pPr>
          </w:p>
          <w:p w14:paraId="3DE477DC" w14:textId="77777777" w:rsidR="00A71A38" w:rsidRPr="00BE7AE1" w:rsidRDefault="00A71A38" w:rsidP="00E07895">
            <w:pPr>
              <w:pStyle w:val="KIT-Absatz9ptRechts15cmZeilenabstandGenau13"/>
              <w:rPr>
                <w:sz w:val="20"/>
              </w:rPr>
            </w:pPr>
          </w:p>
          <w:p w14:paraId="00D7008D" w14:textId="77777777" w:rsidR="00A71A38" w:rsidRPr="00BE7AE1" w:rsidRDefault="00A71A38" w:rsidP="00E07895">
            <w:pPr>
              <w:pStyle w:val="KIT-Absatz9ptRechts15cmZeilenabstandGenau13"/>
            </w:pPr>
          </w:p>
          <w:p w14:paraId="533CDB97" w14:textId="77777777" w:rsidR="00136526" w:rsidRPr="00BE7AE1" w:rsidRDefault="00136526" w:rsidP="00FA11CA">
            <w:pPr>
              <w:pStyle w:val="KIT-Absatz9ptRechts15cmZeilenabstandGenau13"/>
            </w:pPr>
          </w:p>
        </w:tc>
        <w:tc>
          <w:tcPr>
            <w:tcW w:w="3543" w:type="dxa"/>
            <w:gridSpan w:val="2"/>
            <w:vMerge/>
            <w:shd w:val="clear" w:color="auto" w:fill="auto"/>
          </w:tcPr>
          <w:p w14:paraId="60C11CCD" w14:textId="77777777" w:rsidR="00A71A38" w:rsidRPr="00BE7AE1" w:rsidRDefault="00A71A38" w:rsidP="00E07895">
            <w:pPr>
              <w:pStyle w:val="KIT-Absatz"/>
              <w:tabs>
                <w:tab w:val="left" w:pos="567"/>
              </w:tabs>
              <w:spacing w:line="200" w:lineRule="exact"/>
              <w:rPr>
                <w:sz w:val="16"/>
                <w:szCs w:val="16"/>
              </w:rPr>
            </w:pPr>
          </w:p>
        </w:tc>
      </w:tr>
      <w:tr w:rsidR="00E07895" w:rsidRPr="00BE7AE1" w14:paraId="7E706D48" w14:textId="77777777" w:rsidTr="00161F2A">
        <w:trPr>
          <w:trHeight w:val="483"/>
        </w:trPr>
        <w:tc>
          <w:tcPr>
            <w:tcW w:w="6096" w:type="dxa"/>
            <w:vMerge/>
            <w:shd w:val="clear" w:color="auto" w:fill="auto"/>
          </w:tcPr>
          <w:p w14:paraId="6136D9F6" w14:textId="77777777" w:rsidR="00A71A38" w:rsidRPr="00BE7AE1" w:rsidRDefault="00A71A38" w:rsidP="00E07895">
            <w:pPr>
              <w:pStyle w:val="KIT-Absatz9ptRechts15cmZeilenabstandGenau13"/>
            </w:pPr>
          </w:p>
        </w:tc>
        <w:tc>
          <w:tcPr>
            <w:tcW w:w="3118" w:type="dxa"/>
            <w:shd w:val="clear" w:color="auto" w:fill="auto"/>
            <w:vAlign w:val="bottom"/>
          </w:tcPr>
          <w:p w14:paraId="1054A922" w14:textId="77777777" w:rsidR="00A71A38" w:rsidRPr="00BE7AE1" w:rsidRDefault="003043C2" w:rsidP="004A627E">
            <w:pPr>
              <w:pStyle w:val="KIT-Absatz9ptRechts15cmZeilenabstandGenau13"/>
              <w:rPr>
                <w:sz w:val="16"/>
                <w:szCs w:val="16"/>
              </w:rPr>
            </w:pPr>
            <w:bookmarkStart w:id="13" w:name="zertlogo"/>
            <w:bookmarkEnd w:id="13"/>
            <w:r w:rsidRPr="00BE7AE1">
              <w:rPr>
                <w:sz w:val="16"/>
                <w:szCs w:val="16"/>
              </w:rPr>
              <w:t xml:space="preserve">Karlsruhe, den </w:t>
            </w:r>
            <w:r w:rsidR="004A627E" w:rsidRPr="00BE7AE1">
              <w:rPr>
                <w:sz w:val="16"/>
                <w:szCs w:val="16"/>
              </w:rPr>
              <w:fldChar w:fldCharType="begin"/>
            </w:r>
            <w:r w:rsidR="004A627E" w:rsidRPr="00BE7AE1">
              <w:rPr>
                <w:sz w:val="16"/>
                <w:szCs w:val="16"/>
              </w:rPr>
              <w:instrText xml:space="preserve"> TIME \@ "dd.MM.yyyy" </w:instrText>
            </w:r>
            <w:r w:rsidR="004A627E" w:rsidRPr="00BE7AE1">
              <w:rPr>
                <w:sz w:val="16"/>
                <w:szCs w:val="16"/>
              </w:rPr>
              <w:fldChar w:fldCharType="separate"/>
            </w:r>
            <w:r w:rsidR="00112B10">
              <w:rPr>
                <w:noProof/>
                <w:sz w:val="16"/>
                <w:szCs w:val="16"/>
              </w:rPr>
              <w:t>14.12.2015</w:t>
            </w:r>
            <w:r w:rsidR="004A627E" w:rsidRPr="00BE7AE1">
              <w:rPr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AE92D02" w14:textId="77777777" w:rsidR="00A71A38" w:rsidRPr="00BE7AE1" w:rsidRDefault="00A71A38" w:rsidP="00161F2A">
            <w:pPr>
              <w:pStyle w:val="KIT-Absatz9ptRechts15cmZeilenabstandGenau13"/>
              <w:ind w:right="57"/>
              <w:jc w:val="right"/>
              <w:rPr>
                <w:sz w:val="14"/>
                <w:szCs w:val="14"/>
              </w:rPr>
            </w:pPr>
            <w:bookmarkStart w:id="14" w:name="zertlogo2"/>
            <w:bookmarkEnd w:id="14"/>
          </w:p>
        </w:tc>
      </w:tr>
      <w:tr w:rsidR="00E07895" w:rsidRPr="00BE7AE1" w14:paraId="76078A58" w14:textId="77777777" w:rsidTr="00161F2A">
        <w:trPr>
          <w:trHeight w:val="125"/>
        </w:trPr>
        <w:tc>
          <w:tcPr>
            <w:tcW w:w="6096" w:type="dxa"/>
            <w:shd w:val="clear" w:color="auto" w:fill="auto"/>
          </w:tcPr>
          <w:p w14:paraId="3A1D4EE7" w14:textId="77777777" w:rsidR="00A71A38" w:rsidRPr="00BE7AE1" w:rsidRDefault="00A71A38" w:rsidP="00E07895">
            <w:pPr>
              <w:pStyle w:val="KIT-Absatz"/>
              <w:spacing w:line="160" w:lineRule="exact"/>
              <w:ind w:right="851"/>
              <w:rPr>
                <w:sz w:val="10"/>
              </w:rPr>
            </w:pPr>
          </w:p>
          <w:p w14:paraId="1168D58D" w14:textId="77777777" w:rsidR="00136526" w:rsidRPr="00BE7AE1" w:rsidRDefault="00136526" w:rsidP="00E07895">
            <w:pPr>
              <w:pStyle w:val="KIT-Absatz"/>
              <w:spacing w:line="160" w:lineRule="exact"/>
              <w:ind w:right="851"/>
              <w:rPr>
                <w:sz w:val="10"/>
              </w:rPr>
            </w:pPr>
          </w:p>
          <w:p w14:paraId="7DD54FB2" w14:textId="77777777" w:rsidR="00136526" w:rsidRPr="00BE7AE1" w:rsidRDefault="00136526" w:rsidP="00E07895">
            <w:pPr>
              <w:pStyle w:val="KIT-Absatz"/>
              <w:spacing w:line="160" w:lineRule="exact"/>
              <w:ind w:right="851"/>
              <w:rPr>
                <w:sz w:val="10"/>
              </w:rPr>
            </w:pPr>
          </w:p>
          <w:p w14:paraId="7B5F58D2" w14:textId="77777777" w:rsidR="00136526" w:rsidRPr="00BE7AE1" w:rsidRDefault="00136526" w:rsidP="00E07895">
            <w:pPr>
              <w:pStyle w:val="KIT-Absatz"/>
              <w:spacing w:line="160" w:lineRule="exact"/>
              <w:ind w:right="851"/>
              <w:rPr>
                <w:sz w:val="10"/>
              </w:rPr>
            </w:pPr>
          </w:p>
          <w:p w14:paraId="13DF658E" w14:textId="77777777" w:rsidR="00136526" w:rsidRPr="00BE7AE1" w:rsidRDefault="00136526" w:rsidP="00E07895">
            <w:pPr>
              <w:pStyle w:val="KIT-Absatz"/>
              <w:spacing w:line="160" w:lineRule="exact"/>
              <w:ind w:right="851"/>
              <w:rPr>
                <w:sz w:val="10"/>
              </w:rPr>
            </w:pPr>
          </w:p>
        </w:tc>
        <w:tc>
          <w:tcPr>
            <w:tcW w:w="3118" w:type="dxa"/>
            <w:shd w:val="clear" w:color="auto" w:fill="auto"/>
          </w:tcPr>
          <w:p w14:paraId="7C47B666" w14:textId="77777777" w:rsidR="00A71A38" w:rsidRPr="00BE7AE1" w:rsidRDefault="00A71A38" w:rsidP="00E07895">
            <w:pPr>
              <w:pStyle w:val="KIT-Absatz"/>
              <w:spacing w:line="140" w:lineRule="exact"/>
              <w:ind w:right="57"/>
              <w:jc w:val="center"/>
              <w:rPr>
                <w:sz w:val="10"/>
                <w:szCs w:val="14"/>
              </w:rPr>
            </w:pPr>
            <w:bookmarkStart w:id="15" w:name="zerttext"/>
            <w:bookmarkEnd w:id="15"/>
          </w:p>
        </w:tc>
        <w:tc>
          <w:tcPr>
            <w:tcW w:w="425" w:type="dxa"/>
            <w:shd w:val="clear" w:color="auto" w:fill="auto"/>
          </w:tcPr>
          <w:p w14:paraId="662D61A3" w14:textId="77777777" w:rsidR="00A71A38" w:rsidRPr="00BE7AE1" w:rsidRDefault="00A71A38" w:rsidP="00E07895">
            <w:pPr>
              <w:pStyle w:val="KIT-Absatz"/>
              <w:spacing w:line="140" w:lineRule="exact"/>
              <w:ind w:right="57"/>
              <w:jc w:val="center"/>
              <w:rPr>
                <w:sz w:val="10"/>
                <w:szCs w:val="14"/>
              </w:rPr>
            </w:pPr>
            <w:bookmarkStart w:id="16" w:name="zerttext2"/>
            <w:bookmarkEnd w:id="16"/>
          </w:p>
        </w:tc>
      </w:tr>
    </w:tbl>
    <w:p w14:paraId="1A5353E6" w14:textId="3ECC039F" w:rsidR="000668D7" w:rsidRPr="00BE7AE1" w:rsidRDefault="00182CBE" w:rsidP="003062CC">
      <w:pPr>
        <w:rPr>
          <w:rFonts w:asciiTheme="minorHAnsi" w:hAnsiTheme="minorHAnsi" w:cs="Arial"/>
          <w:b/>
          <w:sz w:val="28"/>
          <w:szCs w:val="28"/>
        </w:rPr>
      </w:pPr>
      <w:r w:rsidRPr="00BE7AE1">
        <w:rPr>
          <w:rFonts w:asciiTheme="minorHAnsi" w:hAnsiTheme="minorHAnsi" w:cs="Arial"/>
          <w:b/>
          <w:sz w:val="28"/>
          <w:szCs w:val="28"/>
        </w:rPr>
        <w:t>Aufgabenstellung</w:t>
      </w:r>
      <w:r w:rsidR="000668D7" w:rsidRPr="00BE7AE1">
        <w:rPr>
          <w:rFonts w:asciiTheme="minorHAnsi" w:hAnsiTheme="minorHAnsi" w:cs="Arial"/>
          <w:b/>
          <w:sz w:val="28"/>
          <w:szCs w:val="28"/>
        </w:rPr>
        <w:t xml:space="preserve"> der </w:t>
      </w:r>
      <w:r w:rsidR="00BE6618" w:rsidRPr="00BE7AE1">
        <w:rPr>
          <w:rFonts w:asciiTheme="minorHAnsi" w:hAnsiTheme="minorHAnsi" w:cs="Arial"/>
          <w:b/>
          <w:sz w:val="28"/>
          <w:szCs w:val="28"/>
        </w:rPr>
        <w:t>Bachelorarbeit</w:t>
      </w:r>
      <w:r w:rsidR="000668D7" w:rsidRPr="00BE7AE1">
        <w:rPr>
          <w:rFonts w:asciiTheme="minorHAnsi" w:hAnsiTheme="minorHAnsi" w:cs="Arial"/>
          <w:b/>
          <w:sz w:val="28"/>
          <w:szCs w:val="28"/>
        </w:rPr>
        <w:t xml:space="preserve"> von</w:t>
      </w:r>
    </w:p>
    <w:p w14:paraId="09C650D6" w14:textId="2BF6DF51" w:rsidR="000668D7" w:rsidRPr="00BE7AE1" w:rsidRDefault="003F746F" w:rsidP="003062CC">
      <w:pPr>
        <w:rPr>
          <w:rFonts w:asciiTheme="minorHAnsi" w:hAnsiTheme="minorHAnsi" w:cs="Arial"/>
          <w:b/>
          <w:i/>
          <w:sz w:val="28"/>
          <w:szCs w:val="28"/>
        </w:rPr>
      </w:pPr>
      <w:r w:rsidRPr="00BE7AE1">
        <w:rPr>
          <w:rFonts w:asciiTheme="minorHAnsi" w:hAnsiTheme="minorHAnsi" w:cs="Arial"/>
          <w:b/>
          <w:i/>
          <w:sz w:val="28"/>
          <w:szCs w:val="28"/>
        </w:rPr>
        <w:t>Herrn Tobias Hornberger</w:t>
      </w:r>
    </w:p>
    <w:p w14:paraId="1817D0A6" w14:textId="77777777" w:rsidR="00182CBE" w:rsidRPr="00BE7AE1" w:rsidRDefault="00182CBE" w:rsidP="003062CC">
      <w:pPr>
        <w:rPr>
          <w:rFonts w:asciiTheme="minorHAnsi" w:hAnsiTheme="minorHAnsi" w:cs="Arial"/>
          <w:b/>
          <w:sz w:val="28"/>
          <w:szCs w:val="28"/>
        </w:rPr>
      </w:pPr>
    </w:p>
    <w:p w14:paraId="64AC3EE7" w14:textId="511CF2DC" w:rsidR="00C31271" w:rsidRPr="00BE7AE1" w:rsidRDefault="00C31271" w:rsidP="003062CC">
      <w:pPr>
        <w:rPr>
          <w:rFonts w:asciiTheme="minorHAnsi" w:hAnsiTheme="minorHAnsi" w:cs="Arial"/>
          <w:b/>
          <w:sz w:val="28"/>
          <w:szCs w:val="28"/>
        </w:rPr>
      </w:pPr>
      <w:r w:rsidRPr="00BE7AE1">
        <w:rPr>
          <w:rFonts w:asciiTheme="minorHAnsi" w:hAnsiTheme="minorHAnsi" w:cs="Arial"/>
          <w:b/>
          <w:sz w:val="28"/>
          <w:szCs w:val="28"/>
        </w:rPr>
        <w:t xml:space="preserve">Titel der </w:t>
      </w:r>
      <w:r w:rsidR="003F746F" w:rsidRPr="00BE7AE1">
        <w:rPr>
          <w:rFonts w:asciiTheme="minorHAnsi" w:hAnsiTheme="minorHAnsi" w:cs="Arial"/>
          <w:b/>
          <w:sz w:val="28"/>
          <w:szCs w:val="28"/>
        </w:rPr>
        <w:t>Bachelorarbeit</w:t>
      </w:r>
      <w:r w:rsidRPr="00BE7AE1">
        <w:rPr>
          <w:rFonts w:asciiTheme="minorHAnsi" w:hAnsiTheme="minorHAnsi" w:cs="Arial"/>
          <w:b/>
          <w:sz w:val="28"/>
          <w:szCs w:val="28"/>
        </w:rPr>
        <w:t>:</w:t>
      </w:r>
    </w:p>
    <w:p w14:paraId="3EF61283" w14:textId="77777777" w:rsidR="004A627E" w:rsidRPr="00BE7AE1" w:rsidRDefault="004A627E" w:rsidP="003062CC">
      <w:pPr>
        <w:rPr>
          <w:rFonts w:asciiTheme="minorHAnsi" w:hAnsiTheme="minorHAnsi" w:cs="Arial"/>
          <w:b/>
          <w:sz w:val="28"/>
          <w:szCs w:val="28"/>
        </w:rPr>
      </w:pPr>
    </w:p>
    <w:p w14:paraId="01310954" w14:textId="5E8EF9E6" w:rsidR="00C31271" w:rsidRPr="00BE7AE1" w:rsidRDefault="00322A3C" w:rsidP="00182CBE">
      <w:pPr>
        <w:jc w:val="center"/>
        <w:rPr>
          <w:rFonts w:asciiTheme="minorHAnsi" w:hAnsiTheme="minorHAnsi" w:cs="Arial"/>
          <w:b/>
          <w:i/>
          <w:sz w:val="28"/>
          <w:szCs w:val="28"/>
        </w:rPr>
      </w:pPr>
      <w:r w:rsidRPr="00BE7AE1">
        <w:rPr>
          <w:rFonts w:asciiTheme="minorHAnsi" w:hAnsiTheme="minorHAnsi" w:cs="Arial"/>
          <w:b/>
          <w:i/>
          <w:sz w:val="28"/>
          <w:szCs w:val="28"/>
        </w:rPr>
        <w:t>„</w:t>
      </w:r>
      <w:r w:rsidR="00325A31" w:rsidRPr="00BE7AE1">
        <w:rPr>
          <w:rFonts w:asciiTheme="minorHAnsi" w:hAnsiTheme="minorHAnsi" w:cs="Arial"/>
          <w:b/>
          <w:i/>
          <w:sz w:val="28"/>
          <w:szCs w:val="28"/>
        </w:rPr>
        <w:t>Untersuchung des Zusammenhangs zwischen der Nutzung von Social Media</w:t>
      </w:r>
      <w:r w:rsidR="00112B10">
        <w:rPr>
          <w:rFonts w:asciiTheme="minorHAnsi" w:hAnsiTheme="minorHAnsi" w:cs="Arial"/>
          <w:b/>
          <w:i/>
          <w:sz w:val="28"/>
          <w:szCs w:val="28"/>
        </w:rPr>
        <w:t>,</w:t>
      </w:r>
      <w:r w:rsidR="00325A31" w:rsidRPr="00BE7AE1">
        <w:rPr>
          <w:rFonts w:asciiTheme="minorHAnsi" w:hAnsiTheme="minorHAnsi" w:cs="Arial"/>
          <w:b/>
          <w:i/>
          <w:sz w:val="28"/>
          <w:szCs w:val="28"/>
        </w:rPr>
        <w:t xml:space="preserve"> I</w:t>
      </w:r>
      <w:r w:rsidR="00325A31" w:rsidRPr="00BE7AE1">
        <w:rPr>
          <w:rFonts w:asciiTheme="minorHAnsi" w:hAnsiTheme="minorHAnsi" w:cs="Arial"/>
          <w:b/>
          <w:i/>
          <w:sz w:val="28"/>
          <w:szCs w:val="28"/>
        </w:rPr>
        <w:t>n</w:t>
      </w:r>
      <w:r w:rsidR="00325A31" w:rsidRPr="00BE7AE1">
        <w:rPr>
          <w:rFonts w:asciiTheme="minorHAnsi" w:hAnsiTheme="minorHAnsi" w:cs="Arial"/>
          <w:b/>
          <w:i/>
          <w:sz w:val="28"/>
          <w:szCs w:val="28"/>
        </w:rPr>
        <w:t>stant Messaging und der Geselligkeit des Nutzers</w:t>
      </w:r>
      <w:r w:rsidRPr="00BE7AE1">
        <w:rPr>
          <w:rFonts w:asciiTheme="minorHAnsi" w:hAnsiTheme="minorHAnsi" w:cs="Arial"/>
          <w:b/>
          <w:i/>
          <w:sz w:val="28"/>
          <w:szCs w:val="28"/>
        </w:rPr>
        <w:t>“</w:t>
      </w:r>
    </w:p>
    <w:p w14:paraId="513F97E8" w14:textId="5102306D" w:rsidR="00BA7C59" w:rsidRPr="00BE7AE1" w:rsidRDefault="00466742" w:rsidP="00466742">
      <w:pPr>
        <w:jc w:val="center"/>
        <w:rPr>
          <w:rFonts w:asciiTheme="minorHAnsi" w:hAnsiTheme="minorHAnsi" w:cs="Arial"/>
          <w:b/>
          <w:i/>
          <w:sz w:val="28"/>
          <w:szCs w:val="28"/>
        </w:rPr>
      </w:pPr>
      <w:r w:rsidRPr="00BE7AE1">
        <w:rPr>
          <w:rFonts w:asciiTheme="minorHAnsi" w:hAnsiTheme="minorHAnsi" w:cs="Arial"/>
          <w:b/>
          <w:i/>
          <w:sz w:val="28"/>
          <w:szCs w:val="28"/>
        </w:rPr>
        <w:t>(</w:t>
      </w:r>
      <w:r w:rsidR="00BA7C59" w:rsidRPr="00BE7AE1">
        <w:rPr>
          <w:rFonts w:asciiTheme="minorHAnsi" w:hAnsiTheme="minorHAnsi" w:cs="Arial"/>
          <w:b/>
          <w:i/>
          <w:sz w:val="28"/>
          <w:szCs w:val="28"/>
        </w:rPr>
        <w:t>„</w:t>
      </w:r>
      <w:r w:rsidR="0009345B" w:rsidRPr="00BE7AE1">
        <w:rPr>
          <w:rFonts w:asciiTheme="minorHAnsi" w:hAnsiTheme="minorHAnsi" w:cs="Arial"/>
          <w:b/>
          <w:i/>
          <w:sz w:val="28"/>
          <w:szCs w:val="28"/>
        </w:rPr>
        <w:t>Examining the correlation</w:t>
      </w:r>
      <w:r w:rsidR="005648D6" w:rsidRPr="00BE7AE1">
        <w:rPr>
          <w:rFonts w:asciiTheme="minorHAnsi" w:hAnsiTheme="minorHAnsi" w:cs="Arial"/>
          <w:b/>
          <w:i/>
          <w:sz w:val="28"/>
          <w:szCs w:val="28"/>
        </w:rPr>
        <w:t xml:space="preserve"> between</w:t>
      </w:r>
      <w:r w:rsidR="00325A31" w:rsidRPr="00BE7AE1">
        <w:rPr>
          <w:rFonts w:asciiTheme="minorHAnsi" w:hAnsiTheme="minorHAnsi" w:cs="Arial"/>
          <w:b/>
          <w:i/>
          <w:sz w:val="28"/>
          <w:szCs w:val="28"/>
        </w:rPr>
        <w:t xml:space="preserve"> Social Media</w:t>
      </w:r>
      <w:r w:rsidR="00F318F7" w:rsidRPr="00BE7AE1">
        <w:rPr>
          <w:rFonts w:asciiTheme="minorHAnsi" w:hAnsiTheme="minorHAnsi" w:cs="Arial"/>
          <w:b/>
          <w:i/>
          <w:sz w:val="28"/>
          <w:szCs w:val="28"/>
        </w:rPr>
        <w:t xml:space="preserve"> usage,</w:t>
      </w:r>
      <w:r w:rsidR="00325A31" w:rsidRPr="00BE7AE1">
        <w:rPr>
          <w:rFonts w:asciiTheme="minorHAnsi" w:hAnsiTheme="minorHAnsi" w:cs="Arial"/>
          <w:b/>
          <w:i/>
          <w:sz w:val="28"/>
          <w:szCs w:val="28"/>
        </w:rPr>
        <w:t xml:space="preserve"> Instant Messa</w:t>
      </w:r>
      <w:r w:rsidR="005648D6" w:rsidRPr="00BE7AE1">
        <w:rPr>
          <w:rFonts w:asciiTheme="minorHAnsi" w:hAnsiTheme="minorHAnsi" w:cs="Arial"/>
          <w:b/>
          <w:i/>
          <w:sz w:val="28"/>
          <w:szCs w:val="28"/>
        </w:rPr>
        <w:t>ging and the user’s Sociability</w:t>
      </w:r>
      <w:r w:rsidR="00BA7C59" w:rsidRPr="00BE7AE1">
        <w:rPr>
          <w:rFonts w:asciiTheme="minorHAnsi" w:hAnsiTheme="minorHAnsi" w:cs="Arial"/>
          <w:b/>
          <w:i/>
          <w:sz w:val="28"/>
          <w:szCs w:val="28"/>
        </w:rPr>
        <w:t>”</w:t>
      </w:r>
      <w:r w:rsidRPr="00BE7AE1">
        <w:rPr>
          <w:rFonts w:asciiTheme="minorHAnsi" w:hAnsiTheme="minorHAnsi" w:cs="Arial"/>
          <w:b/>
          <w:i/>
          <w:sz w:val="28"/>
          <w:szCs w:val="28"/>
        </w:rPr>
        <w:t>)</w:t>
      </w:r>
    </w:p>
    <w:p w14:paraId="0FB3888F" w14:textId="77777777" w:rsidR="00466742" w:rsidRPr="00BE7AE1" w:rsidRDefault="00466742" w:rsidP="00BA7C59">
      <w:pPr>
        <w:jc w:val="center"/>
        <w:rPr>
          <w:rFonts w:asciiTheme="minorHAnsi" w:hAnsiTheme="minorHAnsi" w:cs="Arial"/>
          <w:b/>
          <w:i/>
          <w:sz w:val="28"/>
          <w:szCs w:val="28"/>
        </w:rPr>
      </w:pPr>
    </w:p>
    <w:p w14:paraId="10FEE70C" w14:textId="08DBFCEF" w:rsidR="00BA7C59" w:rsidRPr="00BE7AE1" w:rsidRDefault="00BA7C59" w:rsidP="00BA7C59">
      <w:pPr>
        <w:spacing w:after="120"/>
        <w:rPr>
          <w:rFonts w:asciiTheme="minorHAnsi" w:hAnsiTheme="minorHAnsi" w:cs="Arial"/>
          <w:b/>
          <w:sz w:val="28"/>
          <w:szCs w:val="28"/>
        </w:rPr>
      </w:pPr>
      <w:r w:rsidRPr="00BE7AE1">
        <w:rPr>
          <w:rFonts w:asciiTheme="minorHAnsi" w:hAnsiTheme="minorHAnsi" w:cs="Arial"/>
          <w:b/>
          <w:sz w:val="28"/>
          <w:szCs w:val="28"/>
        </w:rPr>
        <w:t>Beginn der Arbeit:</w:t>
      </w:r>
      <w:r w:rsidRPr="00BE7AE1">
        <w:rPr>
          <w:rFonts w:asciiTheme="minorHAnsi" w:hAnsiTheme="minorHAnsi" w:cs="Arial"/>
          <w:b/>
          <w:sz w:val="28"/>
          <w:szCs w:val="28"/>
        </w:rPr>
        <w:tab/>
      </w:r>
      <w:r w:rsidRPr="00BE7AE1">
        <w:rPr>
          <w:rFonts w:asciiTheme="minorHAnsi" w:hAnsiTheme="minorHAnsi" w:cs="Arial"/>
          <w:b/>
          <w:sz w:val="28"/>
          <w:szCs w:val="28"/>
        </w:rPr>
        <w:tab/>
      </w:r>
      <w:r w:rsidRPr="00BE7AE1">
        <w:rPr>
          <w:rFonts w:asciiTheme="minorHAnsi" w:hAnsiTheme="minorHAnsi" w:cs="Arial"/>
          <w:b/>
          <w:sz w:val="28"/>
          <w:szCs w:val="28"/>
        </w:rPr>
        <w:tab/>
      </w:r>
      <w:r w:rsidR="00182CBE" w:rsidRPr="00BE7AE1">
        <w:rPr>
          <w:rFonts w:asciiTheme="minorHAnsi" w:hAnsiTheme="minorHAnsi" w:cs="Arial"/>
          <w:b/>
          <w:sz w:val="28"/>
          <w:szCs w:val="28"/>
        </w:rPr>
        <w:t xml:space="preserve">voraussichtlich </w:t>
      </w:r>
      <w:r w:rsidR="003F746F" w:rsidRPr="00BE7AE1">
        <w:rPr>
          <w:rFonts w:asciiTheme="minorHAnsi" w:hAnsiTheme="minorHAnsi" w:cs="Arial"/>
          <w:b/>
          <w:sz w:val="28"/>
          <w:szCs w:val="28"/>
        </w:rPr>
        <w:t>01</w:t>
      </w:r>
      <w:r w:rsidR="00BE6618" w:rsidRPr="00BE7AE1">
        <w:rPr>
          <w:rFonts w:asciiTheme="minorHAnsi" w:hAnsiTheme="minorHAnsi" w:cs="Arial"/>
          <w:b/>
          <w:sz w:val="28"/>
          <w:szCs w:val="28"/>
        </w:rPr>
        <w:t>.</w:t>
      </w:r>
      <w:r w:rsidR="003F746F" w:rsidRPr="00BE7AE1">
        <w:rPr>
          <w:rFonts w:asciiTheme="minorHAnsi" w:hAnsiTheme="minorHAnsi" w:cs="Arial"/>
          <w:b/>
          <w:sz w:val="28"/>
          <w:szCs w:val="28"/>
        </w:rPr>
        <w:t>12</w:t>
      </w:r>
      <w:r w:rsidR="00BE6618" w:rsidRPr="00BE7AE1">
        <w:rPr>
          <w:rFonts w:asciiTheme="minorHAnsi" w:hAnsiTheme="minorHAnsi" w:cs="Arial"/>
          <w:b/>
          <w:sz w:val="28"/>
          <w:szCs w:val="28"/>
        </w:rPr>
        <w:t>.</w:t>
      </w:r>
      <w:r w:rsidR="003F746F" w:rsidRPr="00BE7AE1">
        <w:rPr>
          <w:rFonts w:asciiTheme="minorHAnsi" w:hAnsiTheme="minorHAnsi" w:cs="Arial"/>
          <w:b/>
          <w:sz w:val="28"/>
          <w:szCs w:val="28"/>
        </w:rPr>
        <w:t>2015</w:t>
      </w:r>
    </w:p>
    <w:p w14:paraId="6C0B54B0" w14:textId="1EF5AF2A" w:rsidR="00BE6618" w:rsidRPr="00BE7AE1" w:rsidRDefault="00BA7C59" w:rsidP="00BE6618">
      <w:pPr>
        <w:spacing w:after="120"/>
        <w:rPr>
          <w:rFonts w:asciiTheme="minorHAnsi" w:hAnsiTheme="minorHAnsi" w:cs="Arial"/>
          <w:b/>
          <w:sz w:val="28"/>
          <w:szCs w:val="28"/>
        </w:rPr>
      </w:pPr>
      <w:r w:rsidRPr="00BE7AE1">
        <w:rPr>
          <w:rFonts w:asciiTheme="minorHAnsi" w:hAnsiTheme="minorHAnsi" w:cs="Arial"/>
          <w:b/>
          <w:sz w:val="28"/>
          <w:szCs w:val="28"/>
        </w:rPr>
        <w:t>Ende der Arbeit:</w:t>
      </w:r>
      <w:r w:rsidR="004A627E" w:rsidRPr="00BE7AE1">
        <w:rPr>
          <w:rFonts w:asciiTheme="minorHAnsi" w:hAnsiTheme="minorHAnsi" w:cs="Arial"/>
          <w:b/>
          <w:sz w:val="28"/>
          <w:szCs w:val="28"/>
        </w:rPr>
        <w:tab/>
      </w:r>
      <w:r w:rsidR="004A627E" w:rsidRPr="00BE7AE1">
        <w:rPr>
          <w:rFonts w:asciiTheme="minorHAnsi" w:hAnsiTheme="minorHAnsi" w:cs="Arial"/>
          <w:b/>
          <w:sz w:val="28"/>
          <w:szCs w:val="28"/>
        </w:rPr>
        <w:tab/>
      </w:r>
      <w:r w:rsidR="004A627E" w:rsidRPr="00BE7AE1">
        <w:rPr>
          <w:rFonts w:asciiTheme="minorHAnsi" w:hAnsiTheme="minorHAnsi" w:cs="Arial"/>
          <w:b/>
          <w:sz w:val="28"/>
          <w:szCs w:val="28"/>
        </w:rPr>
        <w:tab/>
      </w:r>
      <w:r w:rsidR="00182CBE" w:rsidRPr="00BE7AE1">
        <w:rPr>
          <w:rFonts w:asciiTheme="minorHAnsi" w:hAnsiTheme="minorHAnsi" w:cs="Arial"/>
          <w:b/>
          <w:sz w:val="28"/>
          <w:szCs w:val="28"/>
        </w:rPr>
        <w:t xml:space="preserve">voraussichtlich </w:t>
      </w:r>
      <w:r w:rsidR="003F746F" w:rsidRPr="00BE7AE1">
        <w:rPr>
          <w:rFonts w:asciiTheme="minorHAnsi" w:hAnsiTheme="minorHAnsi" w:cs="Arial"/>
          <w:b/>
          <w:sz w:val="28"/>
          <w:szCs w:val="28"/>
        </w:rPr>
        <w:t>31</w:t>
      </w:r>
      <w:r w:rsidR="00BE6618" w:rsidRPr="00BE7AE1">
        <w:rPr>
          <w:rFonts w:asciiTheme="minorHAnsi" w:hAnsiTheme="minorHAnsi" w:cs="Arial"/>
          <w:b/>
          <w:sz w:val="28"/>
          <w:szCs w:val="28"/>
        </w:rPr>
        <w:t>.</w:t>
      </w:r>
      <w:r w:rsidR="003F746F" w:rsidRPr="00BE7AE1">
        <w:rPr>
          <w:rFonts w:asciiTheme="minorHAnsi" w:hAnsiTheme="minorHAnsi" w:cs="Arial"/>
          <w:b/>
          <w:sz w:val="28"/>
          <w:szCs w:val="28"/>
        </w:rPr>
        <w:t>03</w:t>
      </w:r>
      <w:r w:rsidR="00BE6618" w:rsidRPr="00BE7AE1">
        <w:rPr>
          <w:rFonts w:asciiTheme="minorHAnsi" w:hAnsiTheme="minorHAnsi" w:cs="Arial"/>
          <w:b/>
          <w:sz w:val="28"/>
          <w:szCs w:val="28"/>
        </w:rPr>
        <w:t>.</w:t>
      </w:r>
      <w:r w:rsidR="003F746F" w:rsidRPr="00BE7AE1">
        <w:rPr>
          <w:rFonts w:asciiTheme="minorHAnsi" w:hAnsiTheme="minorHAnsi" w:cs="Arial"/>
          <w:b/>
          <w:sz w:val="28"/>
          <w:szCs w:val="28"/>
        </w:rPr>
        <w:t>2016</w:t>
      </w:r>
    </w:p>
    <w:p w14:paraId="1DF268E4" w14:textId="5FA22FA9" w:rsidR="00466742" w:rsidRPr="00BE7AE1" w:rsidRDefault="00466742" w:rsidP="00BA7C59">
      <w:pPr>
        <w:spacing w:after="120"/>
        <w:rPr>
          <w:rFonts w:asciiTheme="minorHAnsi" w:hAnsiTheme="minorHAnsi" w:cs="Arial"/>
          <w:b/>
          <w:sz w:val="28"/>
          <w:szCs w:val="28"/>
        </w:rPr>
      </w:pPr>
    </w:p>
    <w:p w14:paraId="09BCCC2B" w14:textId="77777777" w:rsidR="00BE6618" w:rsidRPr="00BE7AE1" w:rsidRDefault="00BE6618" w:rsidP="00BA7C59">
      <w:pPr>
        <w:spacing w:after="120"/>
        <w:rPr>
          <w:rFonts w:asciiTheme="minorHAnsi" w:hAnsiTheme="minorHAnsi" w:cs="Arial"/>
          <w:b/>
          <w:sz w:val="28"/>
          <w:szCs w:val="28"/>
        </w:rPr>
      </w:pPr>
    </w:p>
    <w:p w14:paraId="77AEA8C6" w14:textId="77777777" w:rsidR="00BA7C59" w:rsidRPr="00BE7AE1" w:rsidRDefault="00BA7C59" w:rsidP="00C31271">
      <w:pPr>
        <w:jc w:val="center"/>
        <w:rPr>
          <w:rFonts w:asciiTheme="minorHAnsi" w:hAnsiTheme="minorHAnsi" w:cs="Arial"/>
          <w:b/>
          <w:i/>
          <w:sz w:val="28"/>
          <w:szCs w:val="28"/>
        </w:rPr>
      </w:pPr>
    </w:p>
    <w:p w14:paraId="028DABBE" w14:textId="77777777" w:rsidR="00BA7C59" w:rsidRPr="00BE7AE1" w:rsidRDefault="00BA7C59">
      <w:pPr>
        <w:rPr>
          <w:rFonts w:asciiTheme="minorHAnsi" w:hAnsiTheme="minorHAnsi" w:cs="Arial"/>
          <w:b/>
          <w:sz w:val="28"/>
          <w:szCs w:val="28"/>
        </w:rPr>
      </w:pPr>
      <w:r w:rsidRPr="00BE7AE1">
        <w:rPr>
          <w:rFonts w:asciiTheme="minorHAnsi" w:hAnsiTheme="minorHAnsi" w:cs="Arial"/>
          <w:b/>
          <w:sz w:val="28"/>
          <w:szCs w:val="28"/>
        </w:rPr>
        <w:br w:type="page"/>
      </w:r>
    </w:p>
    <w:p w14:paraId="10025C96" w14:textId="77777777" w:rsidR="009A3B56" w:rsidRPr="00BE7AE1" w:rsidRDefault="009A3B56" w:rsidP="009A3B56">
      <w:pPr>
        <w:pStyle w:val="Heading1"/>
      </w:pPr>
      <w:r w:rsidRPr="00BE7AE1">
        <w:lastRenderedPageBreak/>
        <w:t>Aufgabenstellung:</w:t>
      </w:r>
    </w:p>
    <w:p w14:paraId="2FB4D0DF" w14:textId="77777777" w:rsidR="00BE6618" w:rsidRPr="00BE7AE1" w:rsidRDefault="00BE6618" w:rsidP="009A3B56">
      <w:pPr>
        <w:pStyle w:val="KIT-Absatz"/>
        <w:jc w:val="both"/>
      </w:pPr>
      <w:r w:rsidRPr="00BE7AE1">
        <w:t>Worum geht es? Kurz darstellen:</w:t>
      </w:r>
    </w:p>
    <w:p w14:paraId="281B9400" w14:textId="77777777" w:rsidR="00BE6618" w:rsidRPr="00BE7AE1" w:rsidRDefault="00BE6618" w:rsidP="00BE6618">
      <w:pPr>
        <w:pStyle w:val="KIT-Absatz"/>
        <w:numPr>
          <w:ilvl w:val="0"/>
          <w:numId w:val="7"/>
        </w:numPr>
        <w:jc w:val="both"/>
      </w:pPr>
      <w:r w:rsidRPr="00BE7AE1">
        <w:t>Was der Hintergrund ist?</w:t>
      </w:r>
    </w:p>
    <w:p w14:paraId="5C717BA0" w14:textId="77777777" w:rsidR="00BE6618" w:rsidRPr="00BE7AE1" w:rsidRDefault="00BE6618" w:rsidP="00BE6618">
      <w:pPr>
        <w:pStyle w:val="KIT-Absatz"/>
        <w:numPr>
          <w:ilvl w:val="0"/>
          <w:numId w:val="7"/>
        </w:numPr>
        <w:jc w:val="both"/>
      </w:pPr>
      <w:r w:rsidRPr="00BE7AE1">
        <w:t>Was die Motivation?</w:t>
      </w:r>
    </w:p>
    <w:p w14:paraId="25132EAF" w14:textId="77777777" w:rsidR="00BE6618" w:rsidRPr="00BE7AE1" w:rsidRDefault="00BE6618" w:rsidP="00BE6618">
      <w:pPr>
        <w:pStyle w:val="KIT-Absatz"/>
        <w:numPr>
          <w:ilvl w:val="0"/>
          <w:numId w:val="7"/>
        </w:numPr>
        <w:jc w:val="both"/>
      </w:pPr>
      <w:r w:rsidRPr="00BE7AE1">
        <w:t>Was die zugrundeliegende Problemstellung?</w:t>
      </w:r>
    </w:p>
    <w:p w14:paraId="2DD52419" w14:textId="77777777" w:rsidR="00BE6618" w:rsidRPr="00BE7AE1" w:rsidRDefault="00BE6618" w:rsidP="00BE6618">
      <w:pPr>
        <w:pStyle w:val="KIT-Absatz"/>
        <w:numPr>
          <w:ilvl w:val="0"/>
          <w:numId w:val="7"/>
        </w:numPr>
        <w:jc w:val="both"/>
      </w:pPr>
      <w:r w:rsidRPr="00BE7AE1">
        <w:t>Was das Ziel der Arbeit bzw. der Lösungsvorschlag?</w:t>
      </w:r>
    </w:p>
    <w:p w14:paraId="130A874F" w14:textId="54986B64" w:rsidR="00BE6618" w:rsidRPr="00BE7AE1" w:rsidRDefault="00BE6618" w:rsidP="00BE6618">
      <w:pPr>
        <w:pStyle w:val="KIT-Absatz"/>
        <w:numPr>
          <w:ilvl w:val="0"/>
          <w:numId w:val="7"/>
        </w:numPr>
        <w:jc w:val="both"/>
      </w:pPr>
      <w:r w:rsidRPr="00BE7AE1">
        <w:t>Wie soll das Ziel erreicht werden? (kurzer Ablaufplan; Nennen von Methoden und Technologien, die verwendet werden sollen; Kurzes Vorstellen von Evaluationsmetriken)</w:t>
      </w:r>
    </w:p>
    <w:p w14:paraId="47964541" w14:textId="23FF4519" w:rsidR="00BE6618" w:rsidRPr="00BE7AE1" w:rsidRDefault="00BE6618" w:rsidP="00BE6618">
      <w:pPr>
        <w:pStyle w:val="KIT-Absatz"/>
        <w:jc w:val="both"/>
      </w:pPr>
      <w:r w:rsidRPr="00BE7AE1">
        <w:t xml:space="preserve"> (ca 1 A4-Seite)</w:t>
      </w:r>
    </w:p>
    <w:p w14:paraId="6AEBA514" w14:textId="77777777" w:rsidR="00BE6618" w:rsidRPr="00BE7AE1" w:rsidRDefault="00BE6618" w:rsidP="009A3B56">
      <w:pPr>
        <w:pStyle w:val="KIT-Absatz"/>
        <w:jc w:val="both"/>
      </w:pPr>
    </w:p>
    <w:p w14:paraId="7208E9F6" w14:textId="3E1C87EA" w:rsidR="009507F5" w:rsidRPr="00BE7AE1" w:rsidRDefault="00B10E47" w:rsidP="009A3B56">
      <w:pPr>
        <w:pStyle w:val="KIT-Absatz"/>
        <w:jc w:val="both"/>
        <w:rPr>
          <w:sz w:val="22"/>
          <w:szCs w:val="22"/>
        </w:rPr>
      </w:pPr>
      <w:r w:rsidRPr="00BE7AE1">
        <w:rPr>
          <w:sz w:val="22"/>
          <w:szCs w:val="22"/>
        </w:rPr>
        <w:br/>
      </w:r>
    </w:p>
    <w:p w14:paraId="08A67A36" w14:textId="77777777" w:rsidR="00BE7AE1" w:rsidRDefault="0000216C" w:rsidP="0000216C">
      <w:pPr>
        <w:pStyle w:val="Heading1"/>
      </w:pPr>
      <w:r w:rsidRPr="00BE7AE1">
        <w:t>Hintergrund</w:t>
      </w:r>
    </w:p>
    <w:p w14:paraId="44C3B0D6" w14:textId="77777777" w:rsidR="00BE7AE1" w:rsidRPr="00BE7AE1" w:rsidRDefault="00BE7AE1" w:rsidP="00BE7AE1"/>
    <w:p w14:paraId="3D92D35F" w14:textId="2E15CE30" w:rsidR="00BE7AE1" w:rsidRDefault="00BE7AE1" w:rsidP="00BE7AE1">
      <w:pPr>
        <w:pStyle w:val="KIT-Absatz"/>
        <w:jc w:val="both"/>
        <w:rPr>
          <w:bCs/>
          <w:sz w:val="22"/>
          <w:szCs w:val="22"/>
        </w:rPr>
      </w:pPr>
      <w:r w:rsidRPr="00BE7AE1">
        <w:rPr>
          <w:bCs/>
          <w:sz w:val="22"/>
          <w:szCs w:val="22"/>
        </w:rPr>
        <w:t>Das Big Five Persönlichkeitsmodell, manchmal auch als Fünf-Faktoren-Modell bezeichnet, ist ein weithin verbreiteter Ansatz,</w:t>
      </w:r>
      <w:r w:rsidR="00112B10">
        <w:rPr>
          <w:bCs/>
          <w:sz w:val="22"/>
          <w:szCs w:val="22"/>
        </w:rPr>
        <w:t xml:space="preserve"> um</w:t>
      </w:r>
      <w:r w:rsidRPr="00BE7AE1">
        <w:rPr>
          <w:bCs/>
          <w:sz w:val="22"/>
          <w:szCs w:val="22"/>
        </w:rPr>
        <w:t xml:space="preserve"> verschiedene Aspekte von menschlichen Eigenschaften in 5 Dime</w:t>
      </w:r>
      <w:r w:rsidRPr="00BE7AE1">
        <w:rPr>
          <w:bCs/>
          <w:sz w:val="22"/>
          <w:szCs w:val="22"/>
        </w:rPr>
        <w:t>n</w:t>
      </w:r>
      <w:r w:rsidRPr="00BE7AE1">
        <w:rPr>
          <w:bCs/>
          <w:sz w:val="22"/>
          <w:szCs w:val="22"/>
        </w:rPr>
        <w:t>sionen ei</w:t>
      </w:r>
      <w:r w:rsidRPr="00BE7AE1">
        <w:rPr>
          <w:bCs/>
          <w:sz w:val="22"/>
          <w:szCs w:val="22"/>
        </w:rPr>
        <w:t>n</w:t>
      </w:r>
      <w:r>
        <w:rPr>
          <w:bCs/>
          <w:sz w:val="22"/>
          <w:szCs w:val="22"/>
        </w:rPr>
        <w:t>zuteilen. Diese sind:</w:t>
      </w:r>
    </w:p>
    <w:p w14:paraId="6E8696CB" w14:textId="5085AAE1" w:rsidR="00BE7AE1" w:rsidRDefault="00BE7AE1" w:rsidP="00BE7AE1">
      <w:pPr>
        <w:pStyle w:val="KIT-Absatz"/>
        <w:numPr>
          <w:ilvl w:val="0"/>
          <w:numId w:val="1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Offenheit für Erfahrungen (Openness to experience)</w:t>
      </w:r>
    </w:p>
    <w:p w14:paraId="1C49437A" w14:textId="6E9B9ED6" w:rsidR="00BE7AE1" w:rsidRPr="00BE7AE1" w:rsidRDefault="00BE7AE1" w:rsidP="00BE7AE1">
      <w:pPr>
        <w:pStyle w:val="KIT-Absatz"/>
        <w:numPr>
          <w:ilvl w:val="0"/>
          <w:numId w:val="1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Gewissenhaftigkeit (C</w:t>
      </w:r>
      <w:r w:rsidRPr="00BE7AE1">
        <w:rPr>
          <w:bCs/>
          <w:sz w:val="22"/>
          <w:szCs w:val="22"/>
        </w:rPr>
        <w:t>onscientiousness</w:t>
      </w:r>
      <w:r>
        <w:rPr>
          <w:bCs/>
          <w:sz w:val="22"/>
          <w:szCs w:val="22"/>
        </w:rPr>
        <w:t>)</w:t>
      </w:r>
    </w:p>
    <w:p w14:paraId="0749B515" w14:textId="460891F9" w:rsidR="00BE7AE1" w:rsidRDefault="00BE7AE1" w:rsidP="00BE7AE1">
      <w:pPr>
        <w:pStyle w:val="KIT-Absatz"/>
        <w:numPr>
          <w:ilvl w:val="0"/>
          <w:numId w:val="1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Extraversion</w:t>
      </w:r>
    </w:p>
    <w:p w14:paraId="632964B0" w14:textId="3605FCFF" w:rsidR="00BE7AE1" w:rsidRDefault="00BE7AE1" w:rsidP="00BE7AE1">
      <w:pPr>
        <w:pStyle w:val="KIT-Absatz"/>
        <w:numPr>
          <w:ilvl w:val="0"/>
          <w:numId w:val="1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Verträglichkeit (Agreeableness)</w:t>
      </w:r>
    </w:p>
    <w:p w14:paraId="75EA3BD3" w14:textId="0EF411E0" w:rsidR="00BE7AE1" w:rsidRDefault="00BE7AE1" w:rsidP="00BE7AE1">
      <w:pPr>
        <w:pStyle w:val="KIT-Absatz"/>
        <w:numPr>
          <w:ilvl w:val="0"/>
          <w:numId w:val="1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Neurotizismus (Neuroticism)</w:t>
      </w:r>
    </w:p>
    <w:p w14:paraId="7802F5B0" w14:textId="77777777" w:rsidR="00BE7AE1" w:rsidRDefault="00BE7AE1" w:rsidP="00BE7AE1">
      <w:pPr>
        <w:pStyle w:val="KIT-Absatz"/>
        <w:jc w:val="both"/>
        <w:rPr>
          <w:bCs/>
          <w:sz w:val="22"/>
          <w:szCs w:val="22"/>
        </w:rPr>
      </w:pPr>
    </w:p>
    <w:p w14:paraId="4519EF09" w14:textId="62DD8DAE" w:rsidR="00BE7AE1" w:rsidRPr="00BE7AE1" w:rsidRDefault="00BE7AE1" w:rsidP="00BE7AE1">
      <w:pPr>
        <w:pStyle w:val="KIT-Absatz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Im Rahmen dieser Arbeit werden Unteraspekte der Ex</w:t>
      </w:r>
      <w:r w:rsidR="00B828DF">
        <w:rPr>
          <w:bCs/>
          <w:sz w:val="22"/>
          <w:szCs w:val="22"/>
        </w:rPr>
        <w:t xml:space="preserve">traversion betrachtet, speziell </w:t>
      </w:r>
      <w:r>
        <w:rPr>
          <w:bCs/>
          <w:sz w:val="22"/>
          <w:szCs w:val="22"/>
        </w:rPr>
        <w:t xml:space="preserve">die </w:t>
      </w:r>
      <w:r w:rsidR="00B828DF">
        <w:rPr>
          <w:bCs/>
          <w:sz w:val="22"/>
          <w:szCs w:val="22"/>
        </w:rPr>
        <w:t>Geselli</w:t>
      </w:r>
      <w:r w:rsidR="00B828DF">
        <w:rPr>
          <w:bCs/>
          <w:sz w:val="22"/>
          <w:szCs w:val="22"/>
        </w:rPr>
        <w:t>g</w:t>
      </w:r>
      <w:r w:rsidR="00B828DF">
        <w:rPr>
          <w:bCs/>
          <w:sz w:val="22"/>
          <w:szCs w:val="22"/>
        </w:rPr>
        <w:t>keit (Sociability, Gregariousness) der Testprobanden.</w:t>
      </w:r>
    </w:p>
    <w:p w14:paraId="3E1B0F53" w14:textId="77777777" w:rsidR="00BE7AE1" w:rsidRDefault="00BE7AE1" w:rsidP="0000216C">
      <w:pPr>
        <w:pStyle w:val="Heading1"/>
      </w:pPr>
    </w:p>
    <w:p w14:paraId="78A5806A" w14:textId="75AB0CE8" w:rsidR="00075026" w:rsidRPr="00BE7AE1" w:rsidRDefault="003E5F46" w:rsidP="0000216C">
      <w:pPr>
        <w:pStyle w:val="Heading1"/>
      </w:pPr>
      <w:r w:rsidRPr="00BE7AE1">
        <w:t>Problemstellung</w:t>
      </w:r>
      <w:r w:rsidR="0000216C" w:rsidRPr="00BE7AE1">
        <w:t xml:space="preserve"> &amp; Motivation</w:t>
      </w:r>
    </w:p>
    <w:p w14:paraId="719CB213" w14:textId="77777777" w:rsidR="003C2627" w:rsidRPr="00BE7AE1" w:rsidRDefault="003C2627" w:rsidP="009A3B56">
      <w:pPr>
        <w:pStyle w:val="KIT-Absatz"/>
        <w:jc w:val="both"/>
        <w:rPr>
          <w:sz w:val="22"/>
          <w:szCs w:val="22"/>
        </w:rPr>
      </w:pPr>
    </w:p>
    <w:p w14:paraId="799D4A05" w14:textId="635BE7CD" w:rsidR="003C2627" w:rsidRPr="00BE7AE1" w:rsidRDefault="003C2627" w:rsidP="009A3B56">
      <w:pPr>
        <w:pStyle w:val="KIT-Absatz"/>
        <w:jc w:val="both"/>
        <w:rPr>
          <w:sz w:val="22"/>
          <w:szCs w:val="22"/>
        </w:rPr>
      </w:pPr>
      <w:r w:rsidRPr="00BE7AE1">
        <w:rPr>
          <w:sz w:val="22"/>
          <w:szCs w:val="22"/>
        </w:rPr>
        <w:t>Seit jeher sind Wissenschaftler daran interessiert, möglichst präzise, objektive Daten zu sammeln. Psychologen sind dabei keine Ausnahme. Besonders im Rahmen der Per</w:t>
      </w:r>
      <w:r w:rsidR="00B74999" w:rsidRPr="00BE7AE1">
        <w:rPr>
          <w:sz w:val="22"/>
          <w:szCs w:val="22"/>
        </w:rPr>
        <w:t>sönlichkeitspsychologie war es in der Vergangenheit schwer</w:t>
      </w:r>
      <w:r w:rsidR="00400221" w:rsidRPr="00BE7AE1">
        <w:rPr>
          <w:sz w:val="22"/>
          <w:szCs w:val="22"/>
        </w:rPr>
        <w:t>, diese</w:t>
      </w:r>
      <w:r w:rsidR="00112B10">
        <w:rPr>
          <w:sz w:val="22"/>
          <w:szCs w:val="22"/>
        </w:rPr>
        <w:t xml:space="preserve"> objektiven</w:t>
      </w:r>
      <w:r w:rsidR="00B74999" w:rsidRPr="00BE7AE1">
        <w:rPr>
          <w:sz w:val="22"/>
          <w:szCs w:val="22"/>
        </w:rPr>
        <w:t xml:space="preserve"> Daten zu erlangen: </w:t>
      </w:r>
    </w:p>
    <w:p w14:paraId="00FCB410" w14:textId="5B96AE9B" w:rsidR="00B74999" w:rsidRPr="00BE7AE1" w:rsidRDefault="00B74999" w:rsidP="009A3B56">
      <w:pPr>
        <w:pStyle w:val="KIT-Absatz"/>
        <w:jc w:val="both"/>
        <w:rPr>
          <w:sz w:val="22"/>
          <w:szCs w:val="22"/>
        </w:rPr>
      </w:pPr>
      <w:r w:rsidRPr="00BE7AE1">
        <w:rPr>
          <w:sz w:val="22"/>
          <w:szCs w:val="22"/>
        </w:rPr>
        <w:t>Entweder musst</w:t>
      </w:r>
      <w:r w:rsidR="0000216C" w:rsidRPr="00BE7AE1">
        <w:rPr>
          <w:sz w:val="22"/>
          <w:szCs w:val="22"/>
        </w:rPr>
        <w:t>e</w:t>
      </w:r>
      <w:r w:rsidR="00112B10">
        <w:rPr>
          <w:sz w:val="22"/>
          <w:szCs w:val="22"/>
        </w:rPr>
        <w:t>n</w:t>
      </w:r>
      <w:r w:rsidR="0000216C" w:rsidRPr="00BE7AE1">
        <w:rPr>
          <w:sz w:val="22"/>
          <w:szCs w:val="22"/>
        </w:rPr>
        <w:t xml:space="preserve"> die Testprobanden</w:t>
      </w:r>
      <w:r w:rsidRPr="00BE7AE1">
        <w:rPr>
          <w:sz w:val="22"/>
          <w:szCs w:val="22"/>
        </w:rPr>
        <w:t xml:space="preserve"> von unabhäng</w:t>
      </w:r>
      <w:r w:rsidR="00112B10">
        <w:rPr>
          <w:sz w:val="22"/>
          <w:szCs w:val="22"/>
        </w:rPr>
        <w:t>igen Wissenschaftlern beobachtet werden</w:t>
      </w:r>
      <w:r w:rsidRPr="00BE7AE1">
        <w:rPr>
          <w:sz w:val="22"/>
          <w:szCs w:val="22"/>
        </w:rPr>
        <w:t xml:space="preserve">, was einerseits viele </w:t>
      </w:r>
      <w:r w:rsidR="009665ED" w:rsidRPr="00BE7AE1">
        <w:rPr>
          <w:sz w:val="22"/>
          <w:szCs w:val="22"/>
        </w:rPr>
        <w:t>Ressourcen</w:t>
      </w:r>
      <w:r w:rsidRPr="00BE7AE1">
        <w:rPr>
          <w:sz w:val="22"/>
          <w:szCs w:val="22"/>
        </w:rPr>
        <w:t xml:space="preserve"> verbraucht und andererseits, je</w:t>
      </w:r>
      <w:r w:rsidR="0000216C" w:rsidRPr="00BE7AE1">
        <w:rPr>
          <w:sz w:val="22"/>
          <w:szCs w:val="22"/>
        </w:rPr>
        <w:t xml:space="preserve"> nach Themengebiet, ein</w:t>
      </w:r>
      <w:r w:rsidR="00112B10">
        <w:rPr>
          <w:sz w:val="22"/>
          <w:szCs w:val="22"/>
        </w:rPr>
        <w:t>en tiefen</w:t>
      </w:r>
      <w:r w:rsidR="0000216C" w:rsidRPr="00BE7AE1">
        <w:rPr>
          <w:sz w:val="22"/>
          <w:szCs w:val="22"/>
        </w:rPr>
        <w:t xml:space="preserve"> E</w:t>
      </w:r>
      <w:r w:rsidRPr="00BE7AE1">
        <w:rPr>
          <w:sz w:val="22"/>
          <w:szCs w:val="22"/>
        </w:rPr>
        <w:t>ingrif</w:t>
      </w:r>
      <w:r w:rsidR="00112B10">
        <w:rPr>
          <w:sz w:val="22"/>
          <w:szCs w:val="22"/>
        </w:rPr>
        <w:t>f in die Privatsphäre darstellt. Alternativ</w:t>
      </w:r>
      <w:r w:rsidRPr="00BE7AE1">
        <w:rPr>
          <w:sz w:val="22"/>
          <w:szCs w:val="22"/>
        </w:rPr>
        <w:t xml:space="preserve"> war</w:t>
      </w:r>
      <w:r w:rsidR="00112B10">
        <w:rPr>
          <w:sz w:val="22"/>
          <w:szCs w:val="22"/>
        </w:rPr>
        <w:t>en die Forscher</w:t>
      </w:r>
      <w:r w:rsidRPr="00BE7AE1">
        <w:rPr>
          <w:sz w:val="22"/>
          <w:szCs w:val="22"/>
        </w:rPr>
        <w:t xml:space="preserve"> gezwungen</w:t>
      </w:r>
      <w:r w:rsidR="0000216C" w:rsidRPr="00BE7AE1">
        <w:rPr>
          <w:sz w:val="22"/>
          <w:szCs w:val="22"/>
        </w:rPr>
        <w:t>,</w:t>
      </w:r>
      <w:r w:rsidRPr="00BE7AE1">
        <w:rPr>
          <w:sz w:val="22"/>
          <w:szCs w:val="22"/>
        </w:rPr>
        <w:t xml:space="preserve"> sich auf durch die Pr</w:t>
      </w:r>
      <w:r w:rsidRPr="00BE7AE1">
        <w:rPr>
          <w:sz w:val="22"/>
          <w:szCs w:val="22"/>
        </w:rPr>
        <w:t>o</w:t>
      </w:r>
      <w:r w:rsidRPr="00BE7AE1">
        <w:rPr>
          <w:sz w:val="22"/>
          <w:szCs w:val="22"/>
        </w:rPr>
        <w:t xml:space="preserve">banden selbst durchgeführten </w:t>
      </w:r>
      <w:r w:rsidR="00512918" w:rsidRPr="00BE7AE1">
        <w:rPr>
          <w:bCs/>
          <w:sz w:val="22"/>
          <w:szCs w:val="22"/>
        </w:rPr>
        <w:t>Selbsteinschätzungen</w:t>
      </w:r>
      <w:r w:rsidRPr="00BE7AE1">
        <w:rPr>
          <w:sz w:val="22"/>
          <w:szCs w:val="22"/>
        </w:rPr>
        <w:t xml:space="preserve"> zu verlassen, die sowohl subjektiv sind</w:t>
      </w:r>
      <w:r w:rsidR="0000216C" w:rsidRPr="00BE7AE1">
        <w:rPr>
          <w:sz w:val="22"/>
          <w:szCs w:val="22"/>
        </w:rPr>
        <w:t>, als auch als Mühsa</w:t>
      </w:r>
      <w:r w:rsidRPr="00BE7AE1">
        <w:rPr>
          <w:sz w:val="22"/>
          <w:szCs w:val="22"/>
        </w:rPr>
        <w:t>l empfunden we</w:t>
      </w:r>
      <w:r w:rsidRPr="00BE7AE1">
        <w:rPr>
          <w:sz w:val="22"/>
          <w:szCs w:val="22"/>
        </w:rPr>
        <w:t>r</w:t>
      </w:r>
      <w:r w:rsidRPr="00BE7AE1">
        <w:rPr>
          <w:sz w:val="22"/>
          <w:szCs w:val="22"/>
        </w:rPr>
        <w:t>den können.</w:t>
      </w:r>
    </w:p>
    <w:p w14:paraId="19427AD6" w14:textId="77777777" w:rsidR="00B74999" w:rsidRPr="00BE7AE1" w:rsidRDefault="00B74999" w:rsidP="009A3B56">
      <w:pPr>
        <w:pStyle w:val="KIT-Absatz"/>
        <w:jc w:val="both"/>
        <w:rPr>
          <w:sz w:val="22"/>
          <w:szCs w:val="22"/>
        </w:rPr>
      </w:pPr>
    </w:p>
    <w:p w14:paraId="13D05BB6" w14:textId="4D4635D4" w:rsidR="00BE7AE1" w:rsidRPr="00BE7AE1" w:rsidRDefault="00B74999" w:rsidP="0022371E">
      <w:pPr>
        <w:pStyle w:val="KIT-Absatz"/>
        <w:jc w:val="both"/>
        <w:rPr>
          <w:bCs/>
          <w:sz w:val="22"/>
          <w:szCs w:val="22"/>
        </w:rPr>
      </w:pPr>
      <w:r w:rsidRPr="00BE7AE1">
        <w:rPr>
          <w:sz w:val="22"/>
          <w:szCs w:val="22"/>
        </w:rPr>
        <w:t>Mit dem Aufkommen von S</w:t>
      </w:r>
      <w:r w:rsidR="0000216C" w:rsidRPr="00BE7AE1">
        <w:rPr>
          <w:sz w:val="22"/>
          <w:szCs w:val="22"/>
        </w:rPr>
        <w:t>martphones als sensorengespikte</w:t>
      </w:r>
      <w:r w:rsidRPr="00BE7AE1">
        <w:rPr>
          <w:sz w:val="22"/>
          <w:szCs w:val="22"/>
        </w:rPr>
        <w:t xml:space="preserve"> Taschencomputer, die in jedem A</w:t>
      </w:r>
      <w:r w:rsidRPr="00BE7AE1">
        <w:rPr>
          <w:sz w:val="22"/>
          <w:szCs w:val="22"/>
        </w:rPr>
        <w:t>s</w:t>
      </w:r>
      <w:r w:rsidRPr="00BE7AE1">
        <w:rPr>
          <w:sz w:val="22"/>
          <w:szCs w:val="22"/>
        </w:rPr>
        <w:t>pekt des täglichen Lebens Einzug finden</w:t>
      </w:r>
      <w:r w:rsidR="0000216C" w:rsidRPr="00BE7AE1">
        <w:rPr>
          <w:sz w:val="22"/>
          <w:szCs w:val="22"/>
        </w:rPr>
        <w:t>,</w:t>
      </w:r>
      <w:r w:rsidRPr="00BE7AE1">
        <w:rPr>
          <w:sz w:val="22"/>
          <w:szCs w:val="22"/>
        </w:rPr>
        <w:t xml:space="preserve"> eröffnen sich ganz neue Möglichk</w:t>
      </w:r>
      <w:r w:rsidR="0022371E" w:rsidRPr="00BE7AE1">
        <w:rPr>
          <w:sz w:val="22"/>
          <w:szCs w:val="22"/>
        </w:rPr>
        <w:t xml:space="preserve">eiten für Psychologen, wie Geoffrey Miller in seinem </w:t>
      </w:r>
      <w:r w:rsidR="0000216C" w:rsidRPr="00BE7AE1">
        <w:rPr>
          <w:sz w:val="22"/>
          <w:szCs w:val="22"/>
        </w:rPr>
        <w:t xml:space="preserve">Paper </w:t>
      </w:r>
      <w:r w:rsidR="0022371E" w:rsidRPr="00BE7AE1">
        <w:rPr>
          <w:sz w:val="22"/>
          <w:szCs w:val="22"/>
        </w:rPr>
        <w:t>„</w:t>
      </w:r>
      <w:r w:rsidR="0022371E" w:rsidRPr="00BE7AE1">
        <w:rPr>
          <w:b/>
          <w:bCs/>
          <w:sz w:val="22"/>
          <w:szCs w:val="22"/>
        </w:rPr>
        <w:t>The Smartphone Psychology Manifesto</w:t>
      </w:r>
      <w:r w:rsidR="0022371E" w:rsidRPr="00BE7AE1">
        <w:rPr>
          <w:bCs/>
          <w:sz w:val="22"/>
          <w:szCs w:val="22"/>
        </w:rPr>
        <w:t xml:space="preserve">” </w:t>
      </w:r>
      <w:r w:rsidR="0000216C" w:rsidRPr="00BE7AE1">
        <w:rPr>
          <w:bCs/>
          <w:sz w:val="22"/>
          <w:szCs w:val="22"/>
        </w:rPr>
        <w:t>darlegt.</w:t>
      </w:r>
      <w:r w:rsidR="00BE7AE1">
        <w:rPr>
          <w:bCs/>
          <w:sz w:val="22"/>
          <w:szCs w:val="22"/>
        </w:rPr>
        <w:t xml:space="preserve"> </w:t>
      </w:r>
      <w:r w:rsidR="00112B10">
        <w:rPr>
          <w:bCs/>
          <w:sz w:val="22"/>
          <w:szCs w:val="22"/>
        </w:rPr>
        <w:t>In dieser Arbeit soll</w:t>
      </w:r>
      <w:r w:rsidR="00BE7AE1" w:rsidRPr="00BE7AE1">
        <w:rPr>
          <w:bCs/>
          <w:sz w:val="22"/>
          <w:szCs w:val="22"/>
        </w:rPr>
        <w:t xml:space="preserve"> von diesen neuen Möglichkeiten Gebrauch gemacht w</w:t>
      </w:r>
      <w:r w:rsidR="00BE7AE1">
        <w:rPr>
          <w:bCs/>
          <w:sz w:val="22"/>
          <w:szCs w:val="22"/>
        </w:rPr>
        <w:t>erden.</w:t>
      </w:r>
    </w:p>
    <w:p w14:paraId="34A45FE5" w14:textId="77777777" w:rsidR="00512918" w:rsidRPr="00BE7AE1" w:rsidRDefault="00512918" w:rsidP="0022371E">
      <w:pPr>
        <w:pStyle w:val="KIT-Absatz"/>
        <w:jc w:val="both"/>
        <w:rPr>
          <w:bCs/>
          <w:sz w:val="22"/>
          <w:szCs w:val="22"/>
        </w:rPr>
      </w:pPr>
    </w:p>
    <w:p w14:paraId="20FFA019" w14:textId="77E58FCB" w:rsidR="00512918" w:rsidRPr="00BE7AE1" w:rsidRDefault="00512918" w:rsidP="0022371E">
      <w:pPr>
        <w:pStyle w:val="KIT-Absatz"/>
        <w:jc w:val="both"/>
        <w:rPr>
          <w:bCs/>
          <w:sz w:val="22"/>
          <w:szCs w:val="22"/>
        </w:rPr>
      </w:pPr>
      <w:r w:rsidRPr="00BE7AE1">
        <w:rPr>
          <w:bCs/>
          <w:sz w:val="22"/>
          <w:szCs w:val="22"/>
        </w:rPr>
        <w:t>Bevor der Hauptteil d</w:t>
      </w:r>
      <w:r w:rsidR="00112B10">
        <w:rPr>
          <w:bCs/>
          <w:sz w:val="22"/>
          <w:szCs w:val="22"/>
        </w:rPr>
        <w:t>er Arbeit beginnen kann, muss zunächst geklärt</w:t>
      </w:r>
      <w:r w:rsidRPr="00BE7AE1">
        <w:rPr>
          <w:bCs/>
          <w:sz w:val="22"/>
          <w:szCs w:val="22"/>
        </w:rPr>
        <w:t xml:space="preserve"> werden</w:t>
      </w:r>
      <w:r w:rsidR="00112B10">
        <w:rPr>
          <w:bCs/>
          <w:sz w:val="22"/>
          <w:szCs w:val="22"/>
        </w:rPr>
        <w:t>,</w:t>
      </w:r>
      <w:r w:rsidRPr="00BE7AE1">
        <w:rPr>
          <w:bCs/>
          <w:sz w:val="22"/>
          <w:szCs w:val="22"/>
        </w:rPr>
        <w:t xml:space="preserve"> welche Daten für di</w:t>
      </w:r>
      <w:r w:rsidRPr="00BE7AE1">
        <w:rPr>
          <w:bCs/>
          <w:sz w:val="22"/>
          <w:szCs w:val="22"/>
        </w:rPr>
        <w:t>e</w:t>
      </w:r>
      <w:r w:rsidRPr="00BE7AE1">
        <w:rPr>
          <w:bCs/>
          <w:sz w:val="22"/>
          <w:szCs w:val="22"/>
        </w:rPr>
        <w:t>se Gesichtspunkte denn überhaupt relevant sind. Danach wird sich die Arbeit mit dem Sam</w:t>
      </w:r>
      <w:r w:rsidR="00112B10">
        <w:rPr>
          <w:bCs/>
          <w:sz w:val="22"/>
          <w:szCs w:val="22"/>
        </w:rPr>
        <w:t xml:space="preserve">meln und Auswerten </w:t>
      </w:r>
      <w:r w:rsidRPr="00BE7AE1">
        <w:rPr>
          <w:bCs/>
          <w:sz w:val="22"/>
          <w:szCs w:val="22"/>
        </w:rPr>
        <w:t xml:space="preserve">ebenjener Daten befassen.  </w:t>
      </w:r>
      <w:r w:rsidR="00202843" w:rsidRPr="00BE7AE1">
        <w:rPr>
          <w:bCs/>
          <w:sz w:val="22"/>
          <w:szCs w:val="22"/>
        </w:rPr>
        <w:t>Das Sammeln der Daten wird direkt auf dem Smar</w:t>
      </w:r>
      <w:r w:rsidR="00202843" w:rsidRPr="00BE7AE1">
        <w:rPr>
          <w:bCs/>
          <w:sz w:val="22"/>
          <w:szCs w:val="22"/>
        </w:rPr>
        <w:t>t</w:t>
      </w:r>
      <w:r w:rsidR="00202843" w:rsidRPr="00BE7AE1">
        <w:rPr>
          <w:bCs/>
          <w:sz w:val="22"/>
          <w:szCs w:val="22"/>
        </w:rPr>
        <w:t>phone der Testprobanden durchgeführt. Die App erhält Zugang zum Call Log und zu den versan</w:t>
      </w:r>
      <w:r w:rsidR="00202843" w:rsidRPr="00BE7AE1">
        <w:rPr>
          <w:bCs/>
          <w:sz w:val="22"/>
          <w:szCs w:val="22"/>
        </w:rPr>
        <w:t>d</w:t>
      </w:r>
      <w:r w:rsidR="00202843" w:rsidRPr="00BE7AE1">
        <w:rPr>
          <w:bCs/>
          <w:sz w:val="22"/>
          <w:szCs w:val="22"/>
        </w:rPr>
        <w:t xml:space="preserve">ten und </w:t>
      </w:r>
      <w:r w:rsidR="003128D3" w:rsidRPr="00BE7AE1">
        <w:rPr>
          <w:bCs/>
          <w:sz w:val="22"/>
          <w:szCs w:val="22"/>
        </w:rPr>
        <w:t>empfa</w:t>
      </w:r>
      <w:r w:rsidR="003128D3" w:rsidRPr="00BE7AE1">
        <w:rPr>
          <w:bCs/>
          <w:sz w:val="22"/>
          <w:szCs w:val="22"/>
        </w:rPr>
        <w:t>n</w:t>
      </w:r>
      <w:r w:rsidR="003128D3" w:rsidRPr="00BE7AE1">
        <w:rPr>
          <w:bCs/>
          <w:sz w:val="22"/>
          <w:szCs w:val="22"/>
        </w:rPr>
        <w:t>genen</w:t>
      </w:r>
      <w:r w:rsidR="00202843" w:rsidRPr="00BE7AE1">
        <w:rPr>
          <w:bCs/>
          <w:sz w:val="22"/>
          <w:szCs w:val="22"/>
        </w:rPr>
        <w:t xml:space="preserve"> SMS. Zusätzlich dazu </w:t>
      </w:r>
      <w:r w:rsidR="005B2210" w:rsidRPr="00BE7AE1">
        <w:rPr>
          <w:bCs/>
          <w:sz w:val="22"/>
          <w:szCs w:val="22"/>
        </w:rPr>
        <w:t xml:space="preserve">werden empfangene Notifications </w:t>
      </w:r>
      <w:r w:rsidR="00122C5F" w:rsidRPr="00BE7AE1">
        <w:rPr>
          <w:bCs/>
          <w:sz w:val="22"/>
          <w:szCs w:val="22"/>
        </w:rPr>
        <w:t>von relevanten Apps in einer Datenbank gespe</w:t>
      </w:r>
      <w:r w:rsidR="00122C5F" w:rsidRPr="00BE7AE1">
        <w:rPr>
          <w:bCs/>
          <w:sz w:val="22"/>
          <w:szCs w:val="22"/>
        </w:rPr>
        <w:t>i</w:t>
      </w:r>
      <w:r w:rsidR="00122C5F" w:rsidRPr="00BE7AE1">
        <w:rPr>
          <w:bCs/>
          <w:sz w:val="22"/>
          <w:szCs w:val="22"/>
        </w:rPr>
        <w:t>chert.</w:t>
      </w:r>
      <w:r w:rsidR="003128D3">
        <w:rPr>
          <w:bCs/>
          <w:sz w:val="22"/>
          <w:szCs w:val="22"/>
        </w:rPr>
        <w:t xml:space="preserve"> Diese kann in ein CSV</w:t>
      </w:r>
      <w:r w:rsidR="00FC0859">
        <w:rPr>
          <w:bCs/>
          <w:sz w:val="22"/>
          <w:szCs w:val="22"/>
        </w:rPr>
        <w:t xml:space="preserve"> File exportiert werden. </w:t>
      </w:r>
    </w:p>
    <w:p w14:paraId="0A5D2177" w14:textId="77777777" w:rsidR="00512918" w:rsidRPr="00BE7AE1" w:rsidRDefault="00512918" w:rsidP="0022371E">
      <w:pPr>
        <w:pStyle w:val="KIT-Absatz"/>
        <w:jc w:val="both"/>
        <w:rPr>
          <w:bCs/>
          <w:sz w:val="22"/>
          <w:szCs w:val="22"/>
        </w:rPr>
      </w:pPr>
    </w:p>
    <w:p w14:paraId="31D99AE9" w14:textId="77777777" w:rsidR="00512918" w:rsidRPr="00BE7AE1" w:rsidRDefault="00512918" w:rsidP="0022371E">
      <w:pPr>
        <w:pStyle w:val="KIT-Absatz"/>
        <w:jc w:val="both"/>
        <w:rPr>
          <w:bCs/>
          <w:sz w:val="22"/>
          <w:szCs w:val="22"/>
        </w:rPr>
      </w:pPr>
    </w:p>
    <w:p w14:paraId="778F5F75" w14:textId="77777777" w:rsidR="0000216C" w:rsidRPr="00BE7AE1" w:rsidRDefault="0000216C" w:rsidP="0022371E">
      <w:pPr>
        <w:pStyle w:val="KIT-Absatz"/>
        <w:jc w:val="both"/>
        <w:rPr>
          <w:bCs/>
          <w:sz w:val="22"/>
          <w:szCs w:val="22"/>
        </w:rPr>
      </w:pPr>
    </w:p>
    <w:p w14:paraId="1397995F" w14:textId="4CBEF12C" w:rsidR="0000216C" w:rsidRPr="00BE7AE1" w:rsidRDefault="00001CA4" w:rsidP="0000216C">
      <w:pPr>
        <w:pStyle w:val="Heading1"/>
      </w:pPr>
      <w:r w:rsidRPr="00BE7AE1">
        <w:t>Kurzer Ablaufplan</w:t>
      </w:r>
    </w:p>
    <w:p w14:paraId="54293ABB" w14:textId="77777777" w:rsidR="00001CA4" w:rsidRPr="00BE7AE1" w:rsidRDefault="00001CA4" w:rsidP="00001CA4">
      <w:pPr>
        <w:rPr>
          <w:sz w:val="22"/>
          <w:szCs w:val="22"/>
        </w:rPr>
      </w:pPr>
    </w:p>
    <w:p w14:paraId="54370BA3" w14:textId="6E1F47CD" w:rsidR="00001CA4" w:rsidRPr="00BE7AE1" w:rsidRDefault="00001CA4" w:rsidP="00001CA4">
      <w:pPr>
        <w:rPr>
          <w:sz w:val="22"/>
          <w:szCs w:val="22"/>
        </w:rPr>
      </w:pPr>
      <w:r w:rsidRPr="00BE7AE1">
        <w:rPr>
          <w:sz w:val="22"/>
          <w:szCs w:val="22"/>
        </w:rPr>
        <w:t>Im Rahmen der Bachelor Arbeit wird bei einer kleinen Gruppe Testprobanden ein auf die Geselli</w:t>
      </w:r>
      <w:r w:rsidRPr="00BE7AE1">
        <w:rPr>
          <w:sz w:val="22"/>
          <w:szCs w:val="22"/>
        </w:rPr>
        <w:t>g</w:t>
      </w:r>
      <w:r w:rsidRPr="00BE7AE1">
        <w:rPr>
          <w:sz w:val="22"/>
          <w:szCs w:val="22"/>
        </w:rPr>
        <w:t>keitsdime</w:t>
      </w:r>
      <w:r w:rsidRPr="00BE7AE1">
        <w:rPr>
          <w:sz w:val="22"/>
          <w:szCs w:val="22"/>
        </w:rPr>
        <w:t>n</w:t>
      </w:r>
      <w:r w:rsidRPr="00BE7AE1">
        <w:rPr>
          <w:sz w:val="22"/>
          <w:szCs w:val="22"/>
        </w:rPr>
        <w:t>sion reduzierter Big Five Persö</w:t>
      </w:r>
      <w:r w:rsidR="00EC645A" w:rsidRPr="00BE7AE1">
        <w:rPr>
          <w:sz w:val="22"/>
          <w:szCs w:val="22"/>
        </w:rPr>
        <w:t>nlichkeitstest durchgeführt. D</w:t>
      </w:r>
      <w:r w:rsidRPr="00BE7AE1">
        <w:rPr>
          <w:sz w:val="22"/>
          <w:szCs w:val="22"/>
        </w:rPr>
        <w:t xml:space="preserve">anach </w:t>
      </w:r>
      <w:r w:rsidR="00EC645A" w:rsidRPr="00BE7AE1">
        <w:rPr>
          <w:sz w:val="22"/>
          <w:szCs w:val="22"/>
        </w:rPr>
        <w:t xml:space="preserve">wird </w:t>
      </w:r>
      <w:r w:rsidRPr="00BE7AE1">
        <w:rPr>
          <w:sz w:val="22"/>
          <w:szCs w:val="22"/>
        </w:rPr>
        <w:t xml:space="preserve">mit Hilfe einer Android Applikation </w:t>
      </w:r>
      <w:r w:rsidR="00EC645A" w:rsidRPr="00BE7AE1">
        <w:rPr>
          <w:sz w:val="22"/>
          <w:szCs w:val="22"/>
        </w:rPr>
        <w:t xml:space="preserve">über </w:t>
      </w:r>
      <w:r w:rsidR="00122C5F" w:rsidRPr="00BE7AE1">
        <w:rPr>
          <w:sz w:val="22"/>
          <w:szCs w:val="22"/>
        </w:rPr>
        <w:t xml:space="preserve">zwei Wochen </w:t>
      </w:r>
      <w:r w:rsidR="00EC645A" w:rsidRPr="00BE7AE1">
        <w:rPr>
          <w:sz w:val="22"/>
          <w:szCs w:val="22"/>
        </w:rPr>
        <w:t>das Instant Messaging Verhalten und die Social Media Nu</w:t>
      </w:r>
      <w:r w:rsidR="00EC645A" w:rsidRPr="00BE7AE1">
        <w:rPr>
          <w:sz w:val="22"/>
          <w:szCs w:val="22"/>
        </w:rPr>
        <w:t>t</w:t>
      </w:r>
      <w:r w:rsidR="00EC645A" w:rsidRPr="00BE7AE1">
        <w:rPr>
          <w:sz w:val="22"/>
          <w:szCs w:val="22"/>
        </w:rPr>
        <w:t xml:space="preserve">zung </w:t>
      </w:r>
      <w:r w:rsidR="00DF3E18" w:rsidRPr="00BE7AE1">
        <w:rPr>
          <w:sz w:val="22"/>
          <w:szCs w:val="22"/>
        </w:rPr>
        <w:t>au</w:t>
      </w:r>
      <w:r w:rsidR="00DF3E18" w:rsidRPr="00BE7AE1">
        <w:rPr>
          <w:sz w:val="22"/>
          <w:szCs w:val="22"/>
        </w:rPr>
        <w:t>f</w:t>
      </w:r>
      <w:r w:rsidR="00DF3E18" w:rsidRPr="00BE7AE1">
        <w:rPr>
          <w:sz w:val="22"/>
          <w:szCs w:val="22"/>
        </w:rPr>
        <w:t xml:space="preserve">gezeichnet und auf eine Korrelation hin untersucht. </w:t>
      </w:r>
      <w:r w:rsidR="00EC645A" w:rsidRPr="00BE7AE1">
        <w:rPr>
          <w:sz w:val="22"/>
          <w:szCs w:val="22"/>
        </w:rPr>
        <w:t xml:space="preserve"> </w:t>
      </w:r>
    </w:p>
    <w:p w14:paraId="0C9DC131" w14:textId="77777777" w:rsidR="0000216C" w:rsidRPr="00BE7AE1" w:rsidRDefault="0000216C" w:rsidP="0000216C">
      <w:pPr>
        <w:rPr>
          <w:sz w:val="22"/>
          <w:szCs w:val="22"/>
        </w:rPr>
      </w:pPr>
    </w:p>
    <w:p w14:paraId="49E21763" w14:textId="77777777" w:rsidR="0000216C" w:rsidRPr="00BE7AE1" w:rsidRDefault="0000216C" w:rsidP="0000216C">
      <w:pPr>
        <w:rPr>
          <w:sz w:val="22"/>
          <w:szCs w:val="22"/>
        </w:rPr>
      </w:pPr>
    </w:p>
    <w:p w14:paraId="7B9DABC3" w14:textId="6AD35139" w:rsidR="00122C5F" w:rsidRPr="00BE7AE1" w:rsidRDefault="00122C5F" w:rsidP="00122C5F">
      <w:pPr>
        <w:pStyle w:val="Heading1"/>
      </w:pPr>
      <w:r w:rsidRPr="00BE7AE1">
        <w:t>Zielsetzung</w:t>
      </w:r>
    </w:p>
    <w:p w14:paraId="47DFDB70" w14:textId="77777777" w:rsidR="00122C5F" w:rsidRPr="00BE7AE1" w:rsidRDefault="00122C5F" w:rsidP="00122C5F"/>
    <w:p w14:paraId="71F22888" w14:textId="37D222D2" w:rsidR="00122C5F" w:rsidRPr="00BE7AE1" w:rsidRDefault="00122C5F" w:rsidP="00122C5F">
      <w:r w:rsidRPr="00BE7AE1">
        <w:t>Am Abschluss der Arbeit soll eine auf den gesammelten Daten fundierte Aussage über die Korrelation zw</w:t>
      </w:r>
      <w:r w:rsidRPr="00BE7AE1">
        <w:t>i</w:t>
      </w:r>
      <w:r w:rsidRPr="00BE7AE1">
        <w:t>schen dem Social Media- und Instant Messaging Verhalten eines Nutzers und dessen Sociability entspr</w:t>
      </w:r>
      <w:r w:rsidRPr="00BE7AE1">
        <w:t>e</w:t>
      </w:r>
      <w:r w:rsidRPr="00BE7AE1">
        <w:t>chend des Big Five Persönlichkeitsmodells st</w:t>
      </w:r>
      <w:r w:rsidRPr="00BE7AE1">
        <w:t>e</w:t>
      </w:r>
      <w:r w:rsidR="00112B10">
        <w:t>hen.</w:t>
      </w:r>
      <w:r w:rsidR="00112B10">
        <w:br/>
      </w:r>
      <w:bookmarkStart w:id="17" w:name="_GoBack"/>
      <w:bookmarkEnd w:id="17"/>
      <w:r w:rsidRPr="00BE7AE1">
        <w:t>Teilziele sind:</w:t>
      </w:r>
    </w:p>
    <w:p w14:paraId="3A2D1C99" w14:textId="67A20375" w:rsidR="00122C5F" w:rsidRPr="00BE7AE1" w:rsidRDefault="00122C5F" w:rsidP="00122C5F">
      <w:pPr>
        <w:pStyle w:val="ListParagraph"/>
        <w:numPr>
          <w:ilvl w:val="0"/>
          <w:numId w:val="11"/>
        </w:numPr>
      </w:pPr>
      <w:r w:rsidRPr="00BE7AE1">
        <w:t>Identifizie</w:t>
      </w:r>
      <w:r w:rsidR="009665ED" w:rsidRPr="00BE7AE1">
        <w:t>ren von relevanten Aspekten der Smartphonenutzung</w:t>
      </w:r>
    </w:p>
    <w:p w14:paraId="4ABD9FA3" w14:textId="245DE906" w:rsidR="009665ED" w:rsidRPr="00BE7AE1" w:rsidRDefault="009665ED" w:rsidP="009665ED">
      <w:pPr>
        <w:pStyle w:val="ListParagraph"/>
        <w:numPr>
          <w:ilvl w:val="1"/>
          <w:numId w:val="11"/>
        </w:numPr>
      </w:pPr>
      <w:r w:rsidRPr="00BE7AE1">
        <w:t>„welche Sozialen Netzwerke sind für uns von Interesse“</w:t>
      </w:r>
    </w:p>
    <w:p w14:paraId="3E56B0BE" w14:textId="7A930AA7" w:rsidR="009665ED" w:rsidRPr="00BE7AE1" w:rsidRDefault="009665ED" w:rsidP="009665ED">
      <w:pPr>
        <w:pStyle w:val="ListParagraph"/>
        <w:numPr>
          <w:ilvl w:val="0"/>
          <w:numId w:val="11"/>
        </w:numPr>
      </w:pPr>
      <w:r w:rsidRPr="00BE7AE1">
        <w:t>Entwurf und Durchführung eines reduzierten Big Five Persönlichkeitstests</w:t>
      </w:r>
    </w:p>
    <w:p w14:paraId="41C143AD" w14:textId="05967D75" w:rsidR="009665ED" w:rsidRPr="00BE7AE1" w:rsidRDefault="009665ED" w:rsidP="009665ED">
      <w:pPr>
        <w:pStyle w:val="ListParagraph"/>
        <w:numPr>
          <w:ilvl w:val="0"/>
          <w:numId w:val="11"/>
        </w:numPr>
      </w:pPr>
      <w:r w:rsidRPr="00BE7AE1">
        <w:t>Entwurf und Implementierung einer App zum Sammeln der relevanten Daten</w:t>
      </w:r>
    </w:p>
    <w:p w14:paraId="2E4E1C0A" w14:textId="34666B94" w:rsidR="009665ED" w:rsidRPr="00BE7AE1" w:rsidRDefault="009665ED" w:rsidP="009665ED">
      <w:pPr>
        <w:pStyle w:val="ListParagraph"/>
        <w:numPr>
          <w:ilvl w:val="1"/>
          <w:numId w:val="11"/>
        </w:numPr>
      </w:pPr>
      <w:r w:rsidRPr="00BE7AE1">
        <w:t>Speichern bzw. Exportieren der Daten in einem gut analysierbaren Format</w:t>
      </w:r>
    </w:p>
    <w:p w14:paraId="7957B277" w14:textId="1D485AAD" w:rsidR="009665ED" w:rsidRPr="00BE7AE1" w:rsidRDefault="009665ED" w:rsidP="009665ED">
      <w:pPr>
        <w:pStyle w:val="ListParagraph"/>
        <w:numPr>
          <w:ilvl w:val="0"/>
          <w:numId w:val="11"/>
        </w:numPr>
      </w:pPr>
      <w:r w:rsidRPr="00BE7AE1">
        <w:t>Untersuchung der Ergebnisse des Persönlichkeitstests und der gesammelten Daten auf Korrelation</w:t>
      </w:r>
    </w:p>
    <w:p w14:paraId="266F2CE0" w14:textId="3A5B2A2A" w:rsidR="00B74999" w:rsidRPr="00BE7AE1" w:rsidRDefault="00B74999" w:rsidP="009A3B56">
      <w:pPr>
        <w:pStyle w:val="KIT-Absatz"/>
        <w:jc w:val="both"/>
        <w:rPr>
          <w:sz w:val="22"/>
          <w:szCs w:val="22"/>
        </w:rPr>
      </w:pPr>
    </w:p>
    <w:p w14:paraId="40579DCF" w14:textId="77777777" w:rsidR="0000216C" w:rsidRPr="00BE7AE1" w:rsidRDefault="0000216C" w:rsidP="009A3B56">
      <w:pPr>
        <w:pStyle w:val="KIT-Absatz"/>
        <w:jc w:val="both"/>
        <w:rPr>
          <w:sz w:val="22"/>
          <w:szCs w:val="22"/>
        </w:rPr>
      </w:pPr>
    </w:p>
    <w:sectPr w:rsidR="0000216C" w:rsidRPr="00BE7AE1" w:rsidSect="00E80C28">
      <w:headerReference w:type="default" r:id="rId11"/>
      <w:headerReference w:type="first" r:id="rId12"/>
      <w:footerReference w:type="first" r:id="rId13"/>
      <w:pgSz w:w="11907" w:h="16840" w:code="9"/>
      <w:pgMar w:top="1418" w:right="851" w:bottom="1418" w:left="1304" w:header="669" w:footer="323" w:gutter="0"/>
      <w:cols w:space="720"/>
      <w:titlePg/>
      <w:docGrid w:linePitch="27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9F7C7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CB8F0" w14:textId="77777777" w:rsidR="00BE7AE1" w:rsidRDefault="00BE7AE1">
      <w:r>
        <w:separator/>
      </w:r>
    </w:p>
  </w:endnote>
  <w:endnote w:type="continuationSeparator" w:id="0">
    <w:p w14:paraId="751EDEBE" w14:textId="77777777" w:rsidR="00BE7AE1" w:rsidRDefault="00BE7AE1">
      <w:r>
        <w:continuationSeparator/>
      </w:r>
    </w:p>
  </w:endnote>
  <w:endnote w:type="continuationNotice" w:id="1">
    <w:p w14:paraId="007E59FF" w14:textId="77777777" w:rsidR="00BE7AE1" w:rsidRDefault="00BE7A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108E8" w14:textId="77777777" w:rsidR="00BE7AE1" w:rsidRDefault="00BE7AE1">
    <w:pPr>
      <w:pStyle w:val="Footer"/>
    </w:pPr>
    <w:r>
      <w:rPr>
        <w:noProof/>
        <w:spacing w:val="7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4DAADEB5" wp14:editId="2F2E9E3F">
              <wp:simplePos x="0" y="0"/>
              <wp:positionH relativeFrom="page">
                <wp:posOffset>215900</wp:posOffset>
              </wp:positionH>
              <wp:positionV relativeFrom="page">
                <wp:posOffset>7560944</wp:posOffset>
              </wp:positionV>
              <wp:extent cx="107950" cy="0"/>
              <wp:effectExtent l="0" t="0" r="2540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A7306B9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595.35pt" to="25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xBEAIAACc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" strokeweight=".2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25A33" w14:textId="77777777" w:rsidR="00BE7AE1" w:rsidRDefault="00BE7AE1">
      <w:r>
        <w:separator/>
      </w:r>
    </w:p>
  </w:footnote>
  <w:footnote w:type="continuationSeparator" w:id="0">
    <w:p w14:paraId="5B160E4E" w14:textId="77777777" w:rsidR="00BE7AE1" w:rsidRDefault="00BE7AE1">
      <w:r>
        <w:continuationSeparator/>
      </w:r>
    </w:p>
  </w:footnote>
  <w:footnote w:type="continuationNotice" w:id="1">
    <w:p w14:paraId="590C0E65" w14:textId="77777777" w:rsidR="00BE7AE1" w:rsidRDefault="00BE7AE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DF81" w14:textId="77777777" w:rsidR="00BE7AE1" w:rsidRPr="001B4347" w:rsidRDefault="00BE7AE1">
    <w:pPr>
      <w:pStyle w:val="Header"/>
      <w:rPr>
        <w:sz w:val="16"/>
        <w:szCs w:val="16"/>
      </w:rPr>
    </w:pPr>
    <w:r w:rsidRPr="001B4347">
      <w:rPr>
        <w:rStyle w:val="PageNumber"/>
        <w:sz w:val="16"/>
        <w:szCs w:val="16"/>
      </w:rPr>
      <w:fldChar w:fldCharType="begin"/>
    </w:r>
    <w:r w:rsidRPr="001B4347">
      <w:rPr>
        <w:rStyle w:val="PageNumber"/>
        <w:sz w:val="16"/>
        <w:szCs w:val="16"/>
      </w:rPr>
      <w:instrText xml:space="preserve"> PAGE </w:instrText>
    </w:r>
    <w:r w:rsidRPr="001B4347">
      <w:rPr>
        <w:rStyle w:val="PageNumber"/>
        <w:sz w:val="16"/>
        <w:szCs w:val="16"/>
      </w:rPr>
      <w:fldChar w:fldCharType="separate"/>
    </w:r>
    <w:r w:rsidR="00112B10">
      <w:rPr>
        <w:rStyle w:val="PageNumber"/>
        <w:noProof/>
        <w:sz w:val="16"/>
        <w:szCs w:val="16"/>
      </w:rPr>
      <w:t>3</w:t>
    </w:r>
    <w:r w:rsidRPr="001B4347">
      <w:rPr>
        <w:rStyle w:val="PageNumber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C2849" w14:textId="77777777" w:rsidR="00BE7AE1" w:rsidRPr="00C032D3" w:rsidRDefault="00BE7AE1" w:rsidP="000A2894">
    <w:pPr>
      <w:spacing w:after="120"/>
      <w:rPr>
        <w:spacing w:val="7"/>
      </w:rPr>
    </w:pPr>
    <w:r w:rsidRPr="004B3204">
      <w:rPr>
        <w:noProof/>
        <w:spacing w:val="7"/>
        <w:lang w:val="en-US" w:eastAsia="en-US"/>
      </w:rPr>
      <w:drawing>
        <wp:anchor distT="0" distB="0" distL="114300" distR="114300" simplePos="0" relativeHeight="251660288" behindDoc="1" locked="0" layoutInCell="1" allowOverlap="1" wp14:anchorId="2BB3F640" wp14:editId="31FABDDB">
          <wp:simplePos x="0" y="0"/>
          <wp:positionH relativeFrom="column">
            <wp:posOffset>-10531</wp:posOffset>
          </wp:positionH>
          <wp:positionV relativeFrom="page">
            <wp:posOffset>577850</wp:posOffset>
          </wp:positionV>
          <wp:extent cx="1473315" cy="673200"/>
          <wp:effectExtent l="0" t="0" r="0" b="0"/>
          <wp:wrapNone/>
          <wp:docPr id="7" name="Grafik 7" descr="KITlogo_4c_deut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ITlogo_4c_deuts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315" cy="67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pacing w:val="7"/>
        <w:lang w:val="en-US" w:eastAsia="en-US"/>
      </w:rPr>
      <w:drawing>
        <wp:anchor distT="0" distB="0" distL="114300" distR="114300" simplePos="0" relativeHeight="251659264" behindDoc="1" locked="0" layoutInCell="1" allowOverlap="1" wp14:anchorId="7B5254C5" wp14:editId="208AFE15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6663690" cy="9650730"/>
          <wp:effectExtent l="0" t="0" r="3810" b="7620"/>
          <wp:wrapNone/>
          <wp:docPr id="8" name="Bild 21" descr="Rahmen linear 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1" descr="Rahmen linear n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3690" cy="9650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pacing w:val="7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0F42307E" wp14:editId="794B0279">
              <wp:simplePos x="0" y="0"/>
              <wp:positionH relativeFrom="page">
                <wp:posOffset>215900</wp:posOffset>
              </wp:positionH>
              <wp:positionV relativeFrom="page">
                <wp:posOffset>3780789</wp:posOffset>
              </wp:positionV>
              <wp:extent cx="107950" cy="0"/>
              <wp:effectExtent l="0" t="0" r="2540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2D45423" id="Line 1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297.7pt" to="25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" strokeweight="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441D"/>
    <w:multiLevelType w:val="hybridMultilevel"/>
    <w:tmpl w:val="6194D68E"/>
    <w:lvl w:ilvl="0" w:tplc="88D6EE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46715"/>
    <w:multiLevelType w:val="hybridMultilevel"/>
    <w:tmpl w:val="D220A3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285C09AD"/>
    <w:multiLevelType w:val="hybridMultilevel"/>
    <w:tmpl w:val="ADF2A19C"/>
    <w:lvl w:ilvl="0" w:tplc="D32CE1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94D05"/>
    <w:multiLevelType w:val="hybridMultilevel"/>
    <w:tmpl w:val="BC26984E"/>
    <w:lvl w:ilvl="0" w:tplc="0407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D09BF"/>
    <w:multiLevelType w:val="hybridMultilevel"/>
    <w:tmpl w:val="3D1CD31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80ED4"/>
    <w:multiLevelType w:val="hybridMultilevel"/>
    <w:tmpl w:val="0D6EA39A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6">
    <w:nsid w:val="5E6222CC"/>
    <w:multiLevelType w:val="hybridMultilevel"/>
    <w:tmpl w:val="722C5FDA"/>
    <w:lvl w:ilvl="0" w:tplc="0407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266D3"/>
    <w:multiLevelType w:val="hybridMultilevel"/>
    <w:tmpl w:val="4338481A"/>
    <w:lvl w:ilvl="0" w:tplc="8F66C612">
      <w:numFmt w:val="bullet"/>
      <w:lvlText w:val="-"/>
      <w:lvlJc w:val="left"/>
      <w:pPr>
        <w:ind w:left="106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>
    <w:nsid w:val="68084ACD"/>
    <w:multiLevelType w:val="hybridMultilevel"/>
    <w:tmpl w:val="9A1C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248C"/>
    <w:multiLevelType w:val="hybridMultilevel"/>
    <w:tmpl w:val="80A8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8735D"/>
    <w:multiLevelType w:val="hybridMultilevel"/>
    <w:tmpl w:val="188C3872"/>
    <w:lvl w:ilvl="0" w:tplc="448873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31819"/>
    <w:multiLevelType w:val="hybridMultilevel"/>
    <w:tmpl w:val="5090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ja Bachmann">
    <w15:presenceInfo w15:providerId="Windows Live" w15:userId="e7ffd9eae908ba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28"/>
    <w:rsid w:val="00000989"/>
    <w:rsid w:val="00001CA4"/>
    <w:rsid w:val="0000216C"/>
    <w:rsid w:val="00002870"/>
    <w:rsid w:val="000030BB"/>
    <w:rsid w:val="00006419"/>
    <w:rsid w:val="00007765"/>
    <w:rsid w:val="00011875"/>
    <w:rsid w:val="00011C56"/>
    <w:rsid w:val="00012692"/>
    <w:rsid w:val="00014F6E"/>
    <w:rsid w:val="00015BFB"/>
    <w:rsid w:val="00017A10"/>
    <w:rsid w:val="000207E7"/>
    <w:rsid w:val="00022091"/>
    <w:rsid w:val="00023657"/>
    <w:rsid w:val="000239CA"/>
    <w:rsid w:val="0002416A"/>
    <w:rsid w:val="00026195"/>
    <w:rsid w:val="00026CEF"/>
    <w:rsid w:val="000300C6"/>
    <w:rsid w:val="00030D2C"/>
    <w:rsid w:val="00034771"/>
    <w:rsid w:val="00034BDC"/>
    <w:rsid w:val="00034FBC"/>
    <w:rsid w:val="00037C66"/>
    <w:rsid w:val="00037E84"/>
    <w:rsid w:val="00040424"/>
    <w:rsid w:val="00040557"/>
    <w:rsid w:val="0004122A"/>
    <w:rsid w:val="000529C3"/>
    <w:rsid w:val="00053B03"/>
    <w:rsid w:val="000540F9"/>
    <w:rsid w:val="00054C9A"/>
    <w:rsid w:val="00057116"/>
    <w:rsid w:val="00057643"/>
    <w:rsid w:val="0006194A"/>
    <w:rsid w:val="000668D7"/>
    <w:rsid w:val="00070A48"/>
    <w:rsid w:val="00074832"/>
    <w:rsid w:val="00075026"/>
    <w:rsid w:val="00075514"/>
    <w:rsid w:val="000758DA"/>
    <w:rsid w:val="00075993"/>
    <w:rsid w:val="000762B5"/>
    <w:rsid w:val="00080860"/>
    <w:rsid w:val="00082CB7"/>
    <w:rsid w:val="000853E3"/>
    <w:rsid w:val="00085DB7"/>
    <w:rsid w:val="0008731E"/>
    <w:rsid w:val="000875FA"/>
    <w:rsid w:val="00092278"/>
    <w:rsid w:val="0009345B"/>
    <w:rsid w:val="00093733"/>
    <w:rsid w:val="000939A1"/>
    <w:rsid w:val="00093AA0"/>
    <w:rsid w:val="000960A7"/>
    <w:rsid w:val="00096E5A"/>
    <w:rsid w:val="000A2894"/>
    <w:rsid w:val="000A35A1"/>
    <w:rsid w:val="000A3E02"/>
    <w:rsid w:val="000A754B"/>
    <w:rsid w:val="000A7CA6"/>
    <w:rsid w:val="000B10CF"/>
    <w:rsid w:val="000B12D3"/>
    <w:rsid w:val="000B12FC"/>
    <w:rsid w:val="000B1B28"/>
    <w:rsid w:val="000B312D"/>
    <w:rsid w:val="000B4C84"/>
    <w:rsid w:val="000B4F38"/>
    <w:rsid w:val="000C167E"/>
    <w:rsid w:val="000D1CE5"/>
    <w:rsid w:val="000D2128"/>
    <w:rsid w:val="000D3653"/>
    <w:rsid w:val="000D3F53"/>
    <w:rsid w:val="000D4FFD"/>
    <w:rsid w:val="000E3676"/>
    <w:rsid w:val="000E4565"/>
    <w:rsid w:val="000E7F33"/>
    <w:rsid w:val="000F57AA"/>
    <w:rsid w:val="000F5DBF"/>
    <w:rsid w:val="000F5EAA"/>
    <w:rsid w:val="000F6EA0"/>
    <w:rsid w:val="000F7023"/>
    <w:rsid w:val="000F7935"/>
    <w:rsid w:val="001065B5"/>
    <w:rsid w:val="001100A4"/>
    <w:rsid w:val="00111C3D"/>
    <w:rsid w:val="00112B10"/>
    <w:rsid w:val="001202B7"/>
    <w:rsid w:val="00122C5F"/>
    <w:rsid w:val="001277DC"/>
    <w:rsid w:val="00131434"/>
    <w:rsid w:val="00136526"/>
    <w:rsid w:val="00136B2C"/>
    <w:rsid w:val="00137B3B"/>
    <w:rsid w:val="00140AEF"/>
    <w:rsid w:val="00141DC1"/>
    <w:rsid w:val="00142061"/>
    <w:rsid w:val="001425EA"/>
    <w:rsid w:val="00142890"/>
    <w:rsid w:val="001436C5"/>
    <w:rsid w:val="00143DBA"/>
    <w:rsid w:val="001517A7"/>
    <w:rsid w:val="00154344"/>
    <w:rsid w:val="001546A7"/>
    <w:rsid w:val="00154821"/>
    <w:rsid w:val="00154DF8"/>
    <w:rsid w:val="00156ABC"/>
    <w:rsid w:val="001609B8"/>
    <w:rsid w:val="00160E21"/>
    <w:rsid w:val="00161F2A"/>
    <w:rsid w:val="00162F3E"/>
    <w:rsid w:val="0016425E"/>
    <w:rsid w:val="0016436E"/>
    <w:rsid w:val="001650BC"/>
    <w:rsid w:val="0016765B"/>
    <w:rsid w:val="001717DE"/>
    <w:rsid w:val="00172150"/>
    <w:rsid w:val="0017300B"/>
    <w:rsid w:val="00173AD8"/>
    <w:rsid w:val="00177751"/>
    <w:rsid w:val="0018036F"/>
    <w:rsid w:val="00182566"/>
    <w:rsid w:val="00182CBE"/>
    <w:rsid w:val="00183263"/>
    <w:rsid w:val="00185D2A"/>
    <w:rsid w:val="00186FCD"/>
    <w:rsid w:val="00191F37"/>
    <w:rsid w:val="00193140"/>
    <w:rsid w:val="00194A56"/>
    <w:rsid w:val="00197EF9"/>
    <w:rsid w:val="001A1E69"/>
    <w:rsid w:val="001A49B4"/>
    <w:rsid w:val="001A7677"/>
    <w:rsid w:val="001B2F55"/>
    <w:rsid w:val="001B4347"/>
    <w:rsid w:val="001B58D8"/>
    <w:rsid w:val="001B7879"/>
    <w:rsid w:val="001C53B6"/>
    <w:rsid w:val="001C6716"/>
    <w:rsid w:val="001C7A43"/>
    <w:rsid w:val="001D2498"/>
    <w:rsid w:val="001D4124"/>
    <w:rsid w:val="001D48AC"/>
    <w:rsid w:val="001E00A7"/>
    <w:rsid w:val="001E012A"/>
    <w:rsid w:val="001E09CD"/>
    <w:rsid w:val="001E0C2C"/>
    <w:rsid w:val="001E2051"/>
    <w:rsid w:val="001E2C2E"/>
    <w:rsid w:val="001E3E01"/>
    <w:rsid w:val="001E469D"/>
    <w:rsid w:val="001E4ECC"/>
    <w:rsid w:val="001E5493"/>
    <w:rsid w:val="001F3927"/>
    <w:rsid w:val="001F4D35"/>
    <w:rsid w:val="001F6316"/>
    <w:rsid w:val="001F7DFB"/>
    <w:rsid w:val="001F7E99"/>
    <w:rsid w:val="00200F69"/>
    <w:rsid w:val="002025DE"/>
    <w:rsid w:val="00202843"/>
    <w:rsid w:val="00202FB5"/>
    <w:rsid w:val="002071E5"/>
    <w:rsid w:val="00210034"/>
    <w:rsid w:val="002166E6"/>
    <w:rsid w:val="00216C41"/>
    <w:rsid w:val="0022371E"/>
    <w:rsid w:val="00230052"/>
    <w:rsid w:val="002323FB"/>
    <w:rsid w:val="00233982"/>
    <w:rsid w:val="00235520"/>
    <w:rsid w:val="00235530"/>
    <w:rsid w:val="0023657E"/>
    <w:rsid w:val="002378E4"/>
    <w:rsid w:val="00237EA1"/>
    <w:rsid w:val="0024024D"/>
    <w:rsid w:val="0024173B"/>
    <w:rsid w:val="0024353A"/>
    <w:rsid w:val="0024517A"/>
    <w:rsid w:val="00246843"/>
    <w:rsid w:val="002500FC"/>
    <w:rsid w:val="00250D9B"/>
    <w:rsid w:val="002540BD"/>
    <w:rsid w:val="00257234"/>
    <w:rsid w:val="00257318"/>
    <w:rsid w:val="00257999"/>
    <w:rsid w:val="00260B6D"/>
    <w:rsid w:val="002629B5"/>
    <w:rsid w:val="002636F6"/>
    <w:rsid w:val="00273AB1"/>
    <w:rsid w:val="002741B2"/>
    <w:rsid w:val="002749A9"/>
    <w:rsid w:val="00274C7B"/>
    <w:rsid w:val="00280D04"/>
    <w:rsid w:val="0028196B"/>
    <w:rsid w:val="00285E42"/>
    <w:rsid w:val="00285EF0"/>
    <w:rsid w:val="00292740"/>
    <w:rsid w:val="00292801"/>
    <w:rsid w:val="00294EE5"/>
    <w:rsid w:val="002977EF"/>
    <w:rsid w:val="002A083B"/>
    <w:rsid w:val="002A0FD2"/>
    <w:rsid w:val="002A1A12"/>
    <w:rsid w:val="002A1BBB"/>
    <w:rsid w:val="002A4BCA"/>
    <w:rsid w:val="002A7D87"/>
    <w:rsid w:val="002B3573"/>
    <w:rsid w:val="002B4923"/>
    <w:rsid w:val="002C189F"/>
    <w:rsid w:val="002C234F"/>
    <w:rsid w:val="002C2648"/>
    <w:rsid w:val="002C6B94"/>
    <w:rsid w:val="002C7059"/>
    <w:rsid w:val="002D11E5"/>
    <w:rsid w:val="002D2B9A"/>
    <w:rsid w:val="002D3C71"/>
    <w:rsid w:val="002D405A"/>
    <w:rsid w:val="002D77C7"/>
    <w:rsid w:val="002E2979"/>
    <w:rsid w:val="002E4F2B"/>
    <w:rsid w:val="002E5183"/>
    <w:rsid w:val="002E6583"/>
    <w:rsid w:val="002E6C54"/>
    <w:rsid w:val="002E76DD"/>
    <w:rsid w:val="002F0D33"/>
    <w:rsid w:val="002F10B8"/>
    <w:rsid w:val="002F473B"/>
    <w:rsid w:val="002F67C9"/>
    <w:rsid w:val="003043C2"/>
    <w:rsid w:val="003062CC"/>
    <w:rsid w:val="00306559"/>
    <w:rsid w:val="00310B4B"/>
    <w:rsid w:val="003128D3"/>
    <w:rsid w:val="00312CFE"/>
    <w:rsid w:val="00315015"/>
    <w:rsid w:val="00320222"/>
    <w:rsid w:val="00320499"/>
    <w:rsid w:val="00322A3C"/>
    <w:rsid w:val="00323469"/>
    <w:rsid w:val="00323F75"/>
    <w:rsid w:val="00325A31"/>
    <w:rsid w:val="00330798"/>
    <w:rsid w:val="0033167D"/>
    <w:rsid w:val="00331CDE"/>
    <w:rsid w:val="00332F06"/>
    <w:rsid w:val="00333A27"/>
    <w:rsid w:val="00334F5A"/>
    <w:rsid w:val="00336381"/>
    <w:rsid w:val="003365ED"/>
    <w:rsid w:val="00336A32"/>
    <w:rsid w:val="0033777B"/>
    <w:rsid w:val="0033779D"/>
    <w:rsid w:val="003378A4"/>
    <w:rsid w:val="00340594"/>
    <w:rsid w:val="003405EF"/>
    <w:rsid w:val="00340FBE"/>
    <w:rsid w:val="003462A0"/>
    <w:rsid w:val="00346F41"/>
    <w:rsid w:val="003505F5"/>
    <w:rsid w:val="0035318F"/>
    <w:rsid w:val="003600A4"/>
    <w:rsid w:val="00360393"/>
    <w:rsid w:val="0036226A"/>
    <w:rsid w:val="00364835"/>
    <w:rsid w:val="0036662C"/>
    <w:rsid w:val="00371877"/>
    <w:rsid w:val="0037300B"/>
    <w:rsid w:val="00376276"/>
    <w:rsid w:val="003765F3"/>
    <w:rsid w:val="003770FD"/>
    <w:rsid w:val="003771E5"/>
    <w:rsid w:val="003817A1"/>
    <w:rsid w:val="0038182A"/>
    <w:rsid w:val="00382707"/>
    <w:rsid w:val="00383C3B"/>
    <w:rsid w:val="00386641"/>
    <w:rsid w:val="0039086F"/>
    <w:rsid w:val="0039138A"/>
    <w:rsid w:val="00396620"/>
    <w:rsid w:val="00397DDD"/>
    <w:rsid w:val="003A2519"/>
    <w:rsid w:val="003A26DC"/>
    <w:rsid w:val="003A5C28"/>
    <w:rsid w:val="003B1141"/>
    <w:rsid w:val="003B1675"/>
    <w:rsid w:val="003B2027"/>
    <w:rsid w:val="003B4837"/>
    <w:rsid w:val="003B57FE"/>
    <w:rsid w:val="003B7F77"/>
    <w:rsid w:val="003C11B7"/>
    <w:rsid w:val="003C2627"/>
    <w:rsid w:val="003C2DE3"/>
    <w:rsid w:val="003C319C"/>
    <w:rsid w:val="003C389E"/>
    <w:rsid w:val="003C3C48"/>
    <w:rsid w:val="003C4241"/>
    <w:rsid w:val="003C493A"/>
    <w:rsid w:val="003C5089"/>
    <w:rsid w:val="003D2168"/>
    <w:rsid w:val="003D2236"/>
    <w:rsid w:val="003D43FD"/>
    <w:rsid w:val="003E1579"/>
    <w:rsid w:val="003E43A6"/>
    <w:rsid w:val="003E58F6"/>
    <w:rsid w:val="003E59AC"/>
    <w:rsid w:val="003E5C17"/>
    <w:rsid w:val="003E5EFB"/>
    <w:rsid w:val="003E5F46"/>
    <w:rsid w:val="003E6BF4"/>
    <w:rsid w:val="003E7975"/>
    <w:rsid w:val="003F1CE8"/>
    <w:rsid w:val="003F7250"/>
    <w:rsid w:val="003F746F"/>
    <w:rsid w:val="00400221"/>
    <w:rsid w:val="00402511"/>
    <w:rsid w:val="00403D5F"/>
    <w:rsid w:val="00407604"/>
    <w:rsid w:val="00407C07"/>
    <w:rsid w:val="00413103"/>
    <w:rsid w:val="00420FE6"/>
    <w:rsid w:val="00424E9A"/>
    <w:rsid w:val="00425AF9"/>
    <w:rsid w:val="00433B7A"/>
    <w:rsid w:val="004378C2"/>
    <w:rsid w:val="00442CA9"/>
    <w:rsid w:val="00445454"/>
    <w:rsid w:val="004468ED"/>
    <w:rsid w:val="0045712F"/>
    <w:rsid w:val="004614E4"/>
    <w:rsid w:val="00462EBC"/>
    <w:rsid w:val="00466742"/>
    <w:rsid w:val="00471916"/>
    <w:rsid w:val="00473B77"/>
    <w:rsid w:val="00474F9B"/>
    <w:rsid w:val="00475F59"/>
    <w:rsid w:val="004767B9"/>
    <w:rsid w:val="004769D4"/>
    <w:rsid w:val="00480141"/>
    <w:rsid w:val="0048273E"/>
    <w:rsid w:val="004863F2"/>
    <w:rsid w:val="00486F4F"/>
    <w:rsid w:val="00491B29"/>
    <w:rsid w:val="00493CDF"/>
    <w:rsid w:val="004944F6"/>
    <w:rsid w:val="00494529"/>
    <w:rsid w:val="00494B90"/>
    <w:rsid w:val="00496CEF"/>
    <w:rsid w:val="004A33D0"/>
    <w:rsid w:val="004A627E"/>
    <w:rsid w:val="004B0CF5"/>
    <w:rsid w:val="004B3204"/>
    <w:rsid w:val="004B42B8"/>
    <w:rsid w:val="004C164A"/>
    <w:rsid w:val="004C1983"/>
    <w:rsid w:val="004C4EE5"/>
    <w:rsid w:val="004C6CEB"/>
    <w:rsid w:val="004C7A80"/>
    <w:rsid w:val="004D03E4"/>
    <w:rsid w:val="004D6A60"/>
    <w:rsid w:val="004E3EA8"/>
    <w:rsid w:val="004E4EAE"/>
    <w:rsid w:val="004E621A"/>
    <w:rsid w:val="004F416A"/>
    <w:rsid w:val="004F4421"/>
    <w:rsid w:val="004F7F4F"/>
    <w:rsid w:val="00502964"/>
    <w:rsid w:val="00504676"/>
    <w:rsid w:val="0050726F"/>
    <w:rsid w:val="00510132"/>
    <w:rsid w:val="00511EFA"/>
    <w:rsid w:val="00512918"/>
    <w:rsid w:val="005129E7"/>
    <w:rsid w:val="0052303E"/>
    <w:rsid w:val="005249A2"/>
    <w:rsid w:val="005257C4"/>
    <w:rsid w:val="00526B56"/>
    <w:rsid w:val="0052710A"/>
    <w:rsid w:val="00530601"/>
    <w:rsid w:val="00530931"/>
    <w:rsid w:val="00530CC4"/>
    <w:rsid w:val="00532444"/>
    <w:rsid w:val="0054038A"/>
    <w:rsid w:val="00540EE9"/>
    <w:rsid w:val="00541D97"/>
    <w:rsid w:val="00547007"/>
    <w:rsid w:val="00550F53"/>
    <w:rsid w:val="00561232"/>
    <w:rsid w:val="00561F92"/>
    <w:rsid w:val="00563ACC"/>
    <w:rsid w:val="0056403A"/>
    <w:rsid w:val="005648D6"/>
    <w:rsid w:val="00565119"/>
    <w:rsid w:val="00565287"/>
    <w:rsid w:val="00566CAA"/>
    <w:rsid w:val="00574567"/>
    <w:rsid w:val="00577F0E"/>
    <w:rsid w:val="00582F3F"/>
    <w:rsid w:val="00584D69"/>
    <w:rsid w:val="00586144"/>
    <w:rsid w:val="00590004"/>
    <w:rsid w:val="005906FB"/>
    <w:rsid w:val="00591A71"/>
    <w:rsid w:val="00593049"/>
    <w:rsid w:val="0059385B"/>
    <w:rsid w:val="00595709"/>
    <w:rsid w:val="00595C3D"/>
    <w:rsid w:val="00597672"/>
    <w:rsid w:val="0059771D"/>
    <w:rsid w:val="005A370E"/>
    <w:rsid w:val="005A795E"/>
    <w:rsid w:val="005B18B7"/>
    <w:rsid w:val="005B2210"/>
    <w:rsid w:val="005B2410"/>
    <w:rsid w:val="005B478C"/>
    <w:rsid w:val="005B508B"/>
    <w:rsid w:val="005B57D7"/>
    <w:rsid w:val="005B62CA"/>
    <w:rsid w:val="005B671A"/>
    <w:rsid w:val="005C78C9"/>
    <w:rsid w:val="005C79B1"/>
    <w:rsid w:val="005D068B"/>
    <w:rsid w:val="005D16B1"/>
    <w:rsid w:val="005D2EB9"/>
    <w:rsid w:val="005D39D3"/>
    <w:rsid w:val="005D71F6"/>
    <w:rsid w:val="005E037B"/>
    <w:rsid w:val="005E4B92"/>
    <w:rsid w:val="005E6B82"/>
    <w:rsid w:val="005E79ED"/>
    <w:rsid w:val="005F0395"/>
    <w:rsid w:val="005F0690"/>
    <w:rsid w:val="005F3632"/>
    <w:rsid w:val="005F6ED0"/>
    <w:rsid w:val="005F7901"/>
    <w:rsid w:val="00604B13"/>
    <w:rsid w:val="006051BE"/>
    <w:rsid w:val="0060705D"/>
    <w:rsid w:val="00611B4F"/>
    <w:rsid w:val="00615D75"/>
    <w:rsid w:val="006209A6"/>
    <w:rsid w:val="006246F0"/>
    <w:rsid w:val="00627435"/>
    <w:rsid w:val="0063142F"/>
    <w:rsid w:val="006372E7"/>
    <w:rsid w:val="00640F9D"/>
    <w:rsid w:val="0064389D"/>
    <w:rsid w:val="00646075"/>
    <w:rsid w:val="006471B8"/>
    <w:rsid w:val="00650184"/>
    <w:rsid w:val="006533A7"/>
    <w:rsid w:val="00653C84"/>
    <w:rsid w:val="0065401B"/>
    <w:rsid w:val="006547EA"/>
    <w:rsid w:val="00654C60"/>
    <w:rsid w:val="00654F5F"/>
    <w:rsid w:val="00655E0E"/>
    <w:rsid w:val="00657267"/>
    <w:rsid w:val="00660985"/>
    <w:rsid w:val="00660DF7"/>
    <w:rsid w:val="00664D4B"/>
    <w:rsid w:val="00665CDD"/>
    <w:rsid w:val="00670466"/>
    <w:rsid w:val="006716B1"/>
    <w:rsid w:val="0067203E"/>
    <w:rsid w:val="00672DB1"/>
    <w:rsid w:val="00673BB7"/>
    <w:rsid w:val="006756AC"/>
    <w:rsid w:val="006766CC"/>
    <w:rsid w:val="00677889"/>
    <w:rsid w:val="00685B9A"/>
    <w:rsid w:val="0068686A"/>
    <w:rsid w:val="00693511"/>
    <w:rsid w:val="00696BD0"/>
    <w:rsid w:val="00697196"/>
    <w:rsid w:val="006A3EFC"/>
    <w:rsid w:val="006A6AAA"/>
    <w:rsid w:val="006A6D17"/>
    <w:rsid w:val="006B23E7"/>
    <w:rsid w:val="006B30D4"/>
    <w:rsid w:val="006B52EC"/>
    <w:rsid w:val="006B5335"/>
    <w:rsid w:val="006B55DA"/>
    <w:rsid w:val="006B6ACE"/>
    <w:rsid w:val="006C0559"/>
    <w:rsid w:val="006C17D9"/>
    <w:rsid w:val="006C1E9A"/>
    <w:rsid w:val="006C26E0"/>
    <w:rsid w:val="006C2F93"/>
    <w:rsid w:val="006D1A30"/>
    <w:rsid w:val="006D2ECC"/>
    <w:rsid w:val="006D3AEF"/>
    <w:rsid w:val="006E4BCF"/>
    <w:rsid w:val="006E54DA"/>
    <w:rsid w:val="006E5890"/>
    <w:rsid w:val="006E65A4"/>
    <w:rsid w:val="006F42D7"/>
    <w:rsid w:val="0070207D"/>
    <w:rsid w:val="00703A05"/>
    <w:rsid w:val="00704876"/>
    <w:rsid w:val="007076DE"/>
    <w:rsid w:val="007078E0"/>
    <w:rsid w:val="007139B4"/>
    <w:rsid w:val="0071409D"/>
    <w:rsid w:val="0071418D"/>
    <w:rsid w:val="00717E53"/>
    <w:rsid w:val="007208A1"/>
    <w:rsid w:val="00720F87"/>
    <w:rsid w:val="007254A9"/>
    <w:rsid w:val="007262D8"/>
    <w:rsid w:val="0072682B"/>
    <w:rsid w:val="00726DF5"/>
    <w:rsid w:val="007303BB"/>
    <w:rsid w:val="007304C1"/>
    <w:rsid w:val="007306C1"/>
    <w:rsid w:val="00732CDD"/>
    <w:rsid w:val="00742703"/>
    <w:rsid w:val="007452B5"/>
    <w:rsid w:val="00746C46"/>
    <w:rsid w:val="00752114"/>
    <w:rsid w:val="00757069"/>
    <w:rsid w:val="00757EE9"/>
    <w:rsid w:val="007617BC"/>
    <w:rsid w:val="0076499C"/>
    <w:rsid w:val="00773DC7"/>
    <w:rsid w:val="007740C0"/>
    <w:rsid w:val="00776B89"/>
    <w:rsid w:val="00780CFE"/>
    <w:rsid w:val="00780F6E"/>
    <w:rsid w:val="007849B1"/>
    <w:rsid w:val="00787235"/>
    <w:rsid w:val="00790BFF"/>
    <w:rsid w:val="007935E3"/>
    <w:rsid w:val="007939AC"/>
    <w:rsid w:val="00793C1E"/>
    <w:rsid w:val="00794B36"/>
    <w:rsid w:val="007A103F"/>
    <w:rsid w:val="007A167E"/>
    <w:rsid w:val="007A5A79"/>
    <w:rsid w:val="007B046D"/>
    <w:rsid w:val="007B1B6D"/>
    <w:rsid w:val="007B287B"/>
    <w:rsid w:val="007B2E73"/>
    <w:rsid w:val="007B4963"/>
    <w:rsid w:val="007B5671"/>
    <w:rsid w:val="007B5E8D"/>
    <w:rsid w:val="007B7125"/>
    <w:rsid w:val="007B7889"/>
    <w:rsid w:val="007C38E1"/>
    <w:rsid w:val="007C491E"/>
    <w:rsid w:val="007C4CEB"/>
    <w:rsid w:val="007D202D"/>
    <w:rsid w:val="007D25BB"/>
    <w:rsid w:val="007D5198"/>
    <w:rsid w:val="007D5D5A"/>
    <w:rsid w:val="007E0F17"/>
    <w:rsid w:val="007E1825"/>
    <w:rsid w:val="007E4AA1"/>
    <w:rsid w:val="007E4B82"/>
    <w:rsid w:val="007F3084"/>
    <w:rsid w:val="007F394E"/>
    <w:rsid w:val="00801BDB"/>
    <w:rsid w:val="00804F7B"/>
    <w:rsid w:val="008124A8"/>
    <w:rsid w:val="0081292C"/>
    <w:rsid w:val="00813B8A"/>
    <w:rsid w:val="00825A24"/>
    <w:rsid w:val="00834EC1"/>
    <w:rsid w:val="008356AB"/>
    <w:rsid w:val="00835B0F"/>
    <w:rsid w:val="008371DB"/>
    <w:rsid w:val="008410B9"/>
    <w:rsid w:val="00844A4E"/>
    <w:rsid w:val="00846652"/>
    <w:rsid w:val="00852703"/>
    <w:rsid w:val="00852AA0"/>
    <w:rsid w:val="008530AB"/>
    <w:rsid w:val="00853ABA"/>
    <w:rsid w:val="00855620"/>
    <w:rsid w:val="0085627E"/>
    <w:rsid w:val="00856B73"/>
    <w:rsid w:val="00862799"/>
    <w:rsid w:val="00863C2A"/>
    <w:rsid w:val="0087078F"/>
    <w:rsid w:val="00873402"/>
    <w:rsid w:val="008811C5"/>
    <w:rsid w:val="008941D7"/>
    <w:rsid w:val="008A1D6B"/>
    <w:rsid w:val="008A2735"/>
    <w:rsid w:val="008B033B"/>
    <w:rsid w:val="008B1EDF"/>
    <w:rsid w:val="008B6D3F"/>
    <w:rsid w:val="008C041F"/>
    <w:rsid w:val="008C2037"/>
    <w:rsid w:val="008C7BAE"/>
    <w:rsid w:val="008C7CDC"/>
    <w:rsid w:val="008D1BAE"/>
    <w:rsid w:val="008D2B47"/>
    <w:rsid w:val="008D6237"/>
    <w:rsid w:val="008D7957"/>
    <w:rsid w:val="008E3FEE"/>
    <w:rsid w:val="008E591C"/>
    <w:rsid w:val="008E64E0"/>
    <w:rsid w:val="008F1C34"/>
    <w:rsid w:val="008F2D82"/>
    <w:rsid w:val="008F3C21"/>
    <w:rsid w:val="008F542E"/>
    <w:rsid w:val="008F5DB5"/>
    <w:rsid w:val="008F66CC"/>
    <w:rsid w:val="008F6E2A"/>
    <w:rsid w:val="008F74D9"/>
    <w:rsid w:val="008F797F"/>
    <w:rsid w:val="00900343"/>
    <w:rsid w:val="009057BE"/>
    <w:rsid w:val="00911473"/>
    <w:rsid w:val="00911541"/>
    <w:rsid w:val="00912D35"/>
    <w:rsid w:val="00914840"/>
    <w:rsid w:val="0092029A"/>
    <w:rsid w:val="00925A44"/>
    <w:rsid w:val="0093470B"/>
    <w:rsid w:val="009363DC"/>
    <w:rsid w:val="009377DC"/>
    <w:rsid w:val="00941839"/>
    <w:rsid w:val="00941B3C"/>
    <w:rsid w:val="00942524"/>
    <w:rsid w:val="00945C68"/>
    <w:rsid w:val="00947706"/>
    <w:rsid w:val="009507F5"/>
    <w:rsid w:val="00952489"/>
    <w:rsid w:val="00953862"/>
    <w:rsid w:val="0095416E"/>
    <w:rsid w:val="00955052"/>
    <w:rsid w:val="00955792"/>
    <w:rsid w:val="00960152"/>
    <w:rsid w:val="0096068F"/>
    <w:rsid w:val="00960BDD"/>
    <w:rsid w:val="00961726"/>
    <w:rsid w:val="00963254"/>
    <w:rsid w:val="009665ED"/>
    <w:rsid w:val="009678B7"/>
    <w:rsid w:val="009704E8"/>
    <w:rsid w:val="00970A24"/>
    <w:rsid w:val="00973161"/>
    <w:rsid w:val="00973FE7"/>
    <w:rsid w:val="00974726"/>
    <w:rsid w:val="00974A27"/>
    <w:rsid w:val="00977D23"/>
    <w:rsid w:val="00982918"/>
    <w:rsid w:val="00982BEB"/>
    <w:rsid w:val="00984E7A"/>
    <w:rsid w:val="0098559B"/>
    <w:rsid w:val="0098660B"/>
    <w:rsid w:val="009A3B56"/>
    <w:rsid w:val="009A5018"/>
    <w:rsid w:val="009A6BEF"/>
    <w:rsid w:val="009B317A"/>
    <w:rsid w:val="009B6FB2"/>
    <w:rsid w:val="009C038F"/>
    <w:rsid w:val="009C1518"/>
    <w:rsid w:val="009C1859"/>
    <w:rsid w:val="009C258A"/>
    <w:rsid w:val="009C60E5"/>
    <w:rsid w:val="009C716E"/>
    <w:rsid w:val="009C7360"/>
    <w:rsid w:val="009C7E76"/>
    <w:rsid w:val="009D2D10"/>
    <w:rsid w:val="009D5009"/>
    <w:rsid w:val="009D7B34"/>
    <w:rsid w:val="009E2416"/>
    <w:rsid w:val="009F2489"/>
    <w:rsid w:val="009F37A3"/>
    <w:rsid w:val="009F4D22"/>
    <w:rsid w:val="00A000D3"/>
    <w:rsid w:val="00A0398C"/>
    <w:rsid w:val="00A0643D"/>
    <w:rsid w:val="00A11192"/>
    <w:rsid w:val="00A11232"/>
    <w:rsid w:val="00A16BD3"/>
    <w:rsid w:val="00A1791B"/>
    <w:rsid w:val="00A2235E"/>
    <w:rsid w:val="00A23F5C"/>
    <w:rsid w:val="00A31B6B"/>
    <w:rsid w:val="00A32333"/>
    <w:rsid w:val="00A432D0"/>
    <w:rsid w:val="00A447E0"/>
    <w:rsid w:val="00A449D1"/>
    <w:rsid w:val="00A4563B"/>
    <w:rsid w:val="00A459B1"/>
    <w:rsid w:val="00A56724"/>
    <w:rsid w:val="00A6010F"/>
    <w:rsid w:val="00A6226E"/>
    <w:rsid w:val="00A66DC6"/>
    <w:rsid w:val="00A71A38"/>
    <w:rsid w:val="00A73293"/>
    <w:rsid w:val="00A7334A"/>
    <w:rsid w:val="00A8029A"/>
    <w:rsid w:val="00A84471"/>
    <w:rsid w:val="00A92DC1"/>
    <w:rsid w:val="00A96492"/>
    <w:rsid w:val="00AA0DA0"/>
    <w:rsid w:val="00AA4214"/>
    <w:rsid w:val="00AA4C47"/>
    <w:rsid w:val="00AA6298"/>
    <w:rsid w:val="00AB10DD"/>
    <w:rsid w:val="00AB486D"/>
    <w:rsid w:val="00AC0E4E"/>
    <w:rsid w:val="00AC15F0"/>
    <w:rsid w:val="00AC1763"/>
    <w:rsid w:val="00AC3628"/>
    <w:rsid w:val="00AC726B"/>
    <w:rsid w:val="00AC7E40"/>
    <w:rsid w:val="00AD4FBF"/>
    <w:rsid w:val="00AE6AAD"/>
    <w:rsid w:val="00AE7B1E"/>
    <w:rsid w:val="00AF253D"/>
    <w:rsid w:val="00AF3954"/>
    <w:rsid w:val="00AF4BDF"/>
    <w:rsid w:val="00AF5D45"/>
    <w:rsid w:val="00AF74B3"/>
    <w:rsid w:val="00B00DD4"/>
    <w:rsid w:val="00B011DB"/>
    <w:rsid w:val="00B02AD0"/>
    <w:rsid w:val="00B0502E"/>
    <w:rsid w:val="00B1000B"/>
    <w:rsid w:val="00B10E47"/>
    <w:rsid w:val="00B12C42"/>
    <w:rsid w:val="00B175E2"/>
    <w:rsid w:val="00B218C6"/>
    <w:rsid w:val="00B222C7"/>
    <w:rsid w:val="00B32C9E"/>
    <w:rsid w:val="00B34201"/>
    <w:rsid w:val="00B3729A"/>
    <w:rsid w:val="00B44E0D"/>
    <w:rsid w:val="00B47AC6"/>
    <w:rsid w:val="00B52787"/>
    <w:rsid w:val="00B56E5C"/>
    <w:rsid w:val="00B609BE"/>
    <w:rsid w:val="00B6180E"/>
    <w:rsid w:val="00B6624B"/>
    <w:rsid w:val="00B7438E"/>
    <w:rsid w:val="00B74999"/>
    <w:rsid w:val="00B828DF"/>
    <w:rsid w:val="00B86786"/>
    <w:rsid w:val="00B86A0E"/>
    <w:rsid w:val="00B94D6C"/>
    <w:rsid w:val="00B94EBC"/>
    <w:rsid w:val="00B95BB4"/>
    <w:rsid w:val="00B975C9"/>
    <w:rsid w:val="00BA5E9F"/>
    <w:rsid w:val="00BA7C59"/>
    <w:rsid w:val="00BB0989"/>
    <w:rsid w:val="00BB1004"/>
    <w:rsid w:val="00BB1BDB"/>
    <w:rsid w:val="00BB1C8B"/>
    <w:rsid w:val="00BB20AC"/>
    <w:rsid w:val="00BB6830"/>
    <w:rsid w:val="00BC0229"/>
    <w:rsid w:val="00BC2128"/>
    <w:rsid w:val="00BC470C"/>
    <w:rsid w:val="00BC52E2"/>
    <w:rsid w:val="00BD0844"/>
    <w:rsid w:val="00BD0A0A"/>
    <w:rsid w:val="00BD2FBF"/>
    <w:rsid w:val="00BD5C80"/>
    <w:rsid w:val="00BD646E"/>
    <w:rsid w:val="00BE616A"/>
    <w:rsid w:val="00BE6618"/>
    <w:rsid w:val="00BE7AE1"/>
    <w:rsid w:val="00BF0205"/>
    <w:rsid w:val="00BF1681"/>
    <w:rsid w:val="00BF4C16"/>
    <w:rsid w:val="00BF5734"/>
    <w:rsid w:val="00C032D3"/>
    <w:rsid w:val="00C04B88"/>
    <w:rsid w:val="00C0662C"/>
    <w:rsid w:val="00C11603"/>
    <w:rsid w:val="00C12A24"/>
    <w:rsid w:val="00C179A6"/>
    <w:rsid w:val="00C235E3"/>
    <w:rsid w:val="00C2438B"/>
    <w:rsid w:val="00C271F5"/>
    <w:rsid w:val="00C276B3"/>
    <w:rsid w:val="00C31271"/>
    <w:rsid w:val="00C31A59"/>
    <w:rsid w:val="00C33DE6"/>
    <w:rsid w:val="00C35EF8"/>
    <w:rsid w:val="00C36E25"/>
    <w:rsid w:val="00C45715"/>
    <w:rsid w:val="00C4718F"/>
    <w:rsid w:val="00C476B8"/>
    <w:rsid w:val="00C515E5"/>
    <w:rsid w:val="00C527FA"/>
    <w:rsid w:val="00C550CC"/>
    <w:rsid w:val="00C575A4"/>
    <w:rsid w:val="00C577AD"/>
    <w:rsid w:val="00C605A8"/>
    <w:rsid w:val="00C6559C"/>
    <w:rsid w:val="00C67871"/>
    <w:rsid w:val="00C711AC"/>
    <w:rsid w:val="00C73E30"/>
    <w:rsid w:val="00C74734"/>
    <w:rsid w:val="00C76D3E"/>
    <w:rsid w:val="00C77022"/>
    <w:rsid w:val="00C85B8D"/>
    <w:rsid w:val="00C871CF"/>
    <w:rsid w:val="00C90C6D"/>
    <w:rsid w:val="00C90F25"/>
    <w:rsid w:val="00C92AF6"/>
    <w:rsid w:val="00C9532F"/>
    <w:rsid w:val="00CA28F4"/>
    <w:rsid w:val="00CB0640"/>
    <w:rsid w:val="00CB1D28"/>
    <w:rsid w:val="00CB1EA1"/>
    <w:rsid w:val="00CB4FED"/>
    <w:rsid w:val="00CB6BF9"/>
    <w:rsid w:val="00CC1CF1"/>
    <w:rsid w:val="00CC494F"/>
    <w:rsid w:val="00CC60EF"/>
    <w:rsid w:val="00CD2489"/>
    <w:rsid w:val="00CD2827"/>
    <w:rsid w:val="00CD2F9A"/>
    <w:rsid w:val="00CD45AF"/>
    <w:rsid w:val="00CD4705"/>
    <w:rsid w:val="00CD514E"/>
    <w:rsid w:val="00CD675F"/>
    <w:rsid w:val="00CE003C"/>
    <w:rsid w:val="00CE405D"/>
    <w:rsid w:val="00CE4154"/>
    <w:rsid w:val="00CE4EE9"/>
    <w:rsid w:val="00CE771E"/>
    <w:rsid w:val="00CE7A30"/>
    <w:rsid w:val="00CF3B79"/>
    <w:rsid w:val="00CF580B"/>
    <w:rsid w:val="00CF6E4A"/>
    <w:rsid w:val="00CF6F62"/>
    <w:rsid w:val="00D07CED"/>
    <w:rsid w:val="00D109DC"/>
    <w:rsid w:val="00D129DC"/>
    <w:rsid w:val="00D14FCD"/>
    <w:rsid w:val="00D16CF5"/>
    <w:rsid w:val="00D23B30"/>
    <w:rsid w:val="00D23EBF"/>
    <w:rsid w:val="00D244B4"/>
    <w:rsid w:val="00D257BC"/>
    <w:rsid w:val="00D26DE4"/>
    <w:rsid w:val="00D30C95"/>
    <w:rsid w:val="00D32F82"/>
    <w:rsid w:val="00D361E2"/>
    <w:rsid w:val="00D41435"/>
    <w:rsid w:val="00D414CD"/>
    <w:rsid w:val="00D42438"/>
    <w:rsid w:val="00D43441"/>
    <w:rsid w:val="00D43899"/>
    <w:rsid w:val="00D43EEF"/>
    <w:rsid w:val="00D442B0"/>
    <w:rsid w:val="00D444F6"/>
    <w:rsid w:val="00D45469"/>
    <w:rsid w:val="00D51A69"/>
    <w:rsid w:val="00D51FD2"/>
    <w:rsid w:val="00D52D83"/>
    <w:rsid w:val="00D5356D"/>
    <w:rsid w:val="00D56ACA"/>
    <w:rsid w:val="00D603D2"/>
    <w:rsid w:val="00D63C4C"/>
    <w:rsid w:val="00D6563F"/>
    <w:rsid w:val="00D7158C"/>
    <w:rsid w:val="00D7230B"/>
    <w:rsid w:val="00D72BEB"/>
    <w:rsid w:val="00D759F3"/>
    <w:rsid w:val="00D75AE5"/>
    <w:rsid w:val="00D76131"/>
    <w:rsid w:val="00D7777B"/>
    <w:rsid w:val="00D85B81"/>
    <w:rsid w:val="00D86F9B"/>
    <w:rsid w:val="00D877E7"/>
    <w:rsid w:val="00D87CD8"/>
    <w:rsid w:val="00D87F45"/>
    <w:rsid w:val="00D902CF"/>
    <w:rsid w:val="00D91A87"/>
    <w:rsid w:val="00D943EF"/>
    <w:rsid w:val="00D945B6"/>
    <w:rsid w:val="00D953E2"/>
    <w:rsid w:val="00D95C10"/>
    <w:rsid w:val="00DA0FBC"/>
    <w:rsid w:val="00DA249C"/>
    <w:rsid w:val="00DA400E"/>
    <w:rsid w:val="00DA43C7"/>
    <w:rsid w:val="00DA6D18"/>
    <w:rsid w:val="00DB6BC7"/>
    <w:rsid w:val="00DC0E15"/>
    <w:rsid w:val="00DD06DF"/>
    <w:rsid w:val="00DD17B3"/>
    <w:rsid w:val="00DD2330"/>
    <w:rsid w:val="00DD3187"/>
    <w:rsid w:val="00DD366E"/>
    <w:rsid w:val="00DD59D7"/>
    <w:rsid w:val="00DD69B2"/>
    <w:rsid w:val="00DD7CB3"/>
    <w:rsid w:val="00DE61A6"/>
    <w:rsid w:val="00DF053F"/>
    <w:rsid w:val="00DF1F88"/>
    <w:rsid w:val="00DF3E18"/>
    <w:rsid w:val="00E02D27"/>
    <w:rsid w:val="00E04407"/>
    <w:rsid w:val="00E0582C"/>
    <w:rsid w:val="00E06C00"/>
    <w:rsid w:val="00E06E84"/>
    <w:rsid w:val="00E07895"/>
    <w:rsid w:val="00E153AD"/>
    <w:rsid w:val="00E15A3D"/>
    <w:rsid w:val="00E204B2"/>
    <w:rsid w:val="00E23665"/>
    <w:rsid w:val="00E252D9"/>
    <w:rsid w:val="00E375FC"/>
    <w:rsid w:val="00E400AC"/>
    <w:rsid w:val="00E42AD4"/>
    <w:rsid w:val="00E45270"/>
    <w:rsid w:val="00E458BB"/>
    <w:rsid w:val="00E46404"/>
    <w:rsid w:val="00E4795B"/>
    <w:rsid w:val="00E5049A"/>
    <w:rsid w:val="00E52D54"/>
    <w:rsid w:val="00E62F06"/>
    <w:rsid w:val="00E64474"/>
    <w:rsid w:val="00E66AA0"/>
    <w:rsid w:val="00E73788"/>
    <w:rsid w:val="00E76EA2"/>
    <w:rsid w:val="00E80B4D"/>
    <w:rsid w:val="00E80C28"/>
    <w:rsid w:val="00E81E5F"/>
    <w:rsid w:val="00E83052"/>
    <w:rsid w:val="00E857B1"/>
    <w:rsid w:val="00E85C2C"/>
    <w:rsid w:val="00E90B82"/>
    <w:rsid w:val="00E936CB"/>
    <w:rsid w:val="00E94191"/>
    <w:rsid w:val="00EA1C4A"/>
    <w:rsid w:val="00EA2796"/>
    <w:rsid w:val="00EA4B1B"/>
    <w:rsid w:val="00EA5BE2"/>
    <w:rsid w:val="00EB0624"/>
    <w:rsid w:val="00EB1BE1"/>
    <w:rsid w:val="00EC5A6F"/>
    <w:rsid w:val="00EC645A"/>
    <w:rsid w:val="00EC6748"/>
    <w:rsid w:val="00ED12B9"/>
    <w:rsid w:val="00ED6769"/>
    <w:rsid w:val="00ED6937"/>
    <w:rsid w:val="00ED6AD3"/>
    <w:rsid w:val="00ED7B21"/>
    <w:rsid w:val="00EE1DB4"/>
    <w:rsid w:val="00EE426A"/>
    <w:rsid w:val="00EE4A0A"/>
    <w:rsid w:val="00EE645A"/>
    <w:rsid w:val="00EF019F"/>
    <w:rsid w:val="00EF13B6"/>
    <w:rsid w:val="00EF19DD"/>
    <w:rsid w:val="00EF201F"/>
    <w:rsid w:val="00EF40FD"/>
    <w:rsid w:val="00F0031F"/>
    <w:rsid w:val="00F04123"/>
    <w:rsid w:val="00F04AA5"/>
    <w:rsid w:val="00F104E7"/>
    <w:rsid w:val="00F1145C"/>
    <w:rsid w:val="00F11E0B"/>
    <w:rsid w:val="00F13983"/>
    <w:rsid w:val="00F14F5D"/>
    <w:rsid w:val="00F171BB"/>
    <w:rsid w:val="00F259FF"/>
    <w:rsid w:val="00F27F3B"/>
    <w:rsid w:val="00F314B1"/>
    <w:rsid w:val="00F31682"/>
    <w:rsid w:val="00F318F7"/>
    <w:rsid w:val="00F331D0"/>
    <w:rsid w:val="00F34374"/>
    <w:rsid w:val="00F4180E"/>
    <w:rsid w:val="00F42439"/>
    <w:rsid w:val="00F436E8"/>
    <w:rsid w:val="00F550CA"/>
    <w:rsid w:val="00F56BD1"/>
    <w:rsid w:val="00F579BF"/>
    <w:rsid w:val="00F61267"/>
    <w:rsid w:val="00F619D5"/>
    <w:rsid w:val="00F6290B"/>
    <w:rsid w:val="00F62BC4"/>
    <w:rsid w:val="00F6393B"/>
    <w:rsid w:val="00F648F5"/>
    <w:rsid w:val="00F71715"/>
    <w:rsid w:val="00F730E6"/>
    <w:rsid w:val="00F73F8C"/>
    <w:rsid w:val="00F76263"/>
    <w:rsid w:val="00F803AC"/>
    <w:rsid w:val="00F81A9E"/>
    <w:rsid w:val="00F83740"/>
    <w:rsid w:val="00F91120"/>
    <w:rsid w:val="00F96E2A"/>
    <w:rsid w:val="00FA0AAA"/>
    <w:rsid w:val="00FA0F33"/>
    <w:rsid w:val="00FA11CA"/>
    <w:rsid w:val="00FA15AB"/>
    <w:rsid w:val="00FA7992"/>
    <w:rsid w:val="00FB1409"/>
    <w:rsid w:val="00FC04AE"/>
    <w:rsid w:val="00FC0859"/>
    <w:rsid w:val="00FC229E"/>
    <w:rsid w:val="00FC3E9E"/>
    <w:rsid w:val="00FC6854"/>
    <w:rsid w:val="00FD122E"/>
    <w:rsid w:val="00FD3BB8"/>
    <w:rsid w:val="00FD7AF1"/>
    <w:rsid w:val="00FD7DD9"/>
    <w:rsid w:val="00FE0D58"/>
    <w:rsid w:val="00FE6764"/>
    <w:rsid w:val="00FF6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6B7A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F87"/>
    <w:rPr>
      <w:rFonts w:ascii="Arial" w:hAnsi="Arial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56ABC"/>
    <w:pPr>
      <w:keepNext/>
      <w:keepLines/>
      <w:spacing w:before="100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F394E"/>
    <w:pPr>
      <w:spacing w:line="140" w:lineRule="exact"/>
    </w:pPr>
    <w:rPr>
      <w:sz w:val="10"/>
    </w:rPr>
  </w:style>
  <w:style w:type="paragraph" w:styleId="Header">
    <w:name w:val="header"/>
    <w:basedOn w:val="Normal"/>
    <w:rsid w:val="00C179A6"/>
    <w:pPr>
      <w:tabs>
        <w:tab w:val="center" w:pos="4536"/>
        <w:tab w:val="right" w:pos="9072"/>
      </w:tabs>
      <w:spacing w:before="120" w:after="120"/>
      <w:jc w:val="both"/>
    </w:pPr>
    <w:rPr>
      <w:sz w:val="24"/>
    </w:rPr>
  </w:style>
  <w:style w:type="paragraph" w:customStyle="1" w:styleId="KIT-Absatz">
    <w:name w:val="KIT-Absatz"/>
    <w:basedOn w:val="Normal"/>
    <w:link w:val="KIT-AbsatzZchn"/>
    <w:rsid w:val="00491B29"/>
    <w:pPr>
      <w:spacing w:line="280" w:lineRule="exact"/>
    </w:pPr>
    <w:rPr>
      <w:sz w:val="18"/>
    </w:rPr>
  </w:style>
  <w:style w:type="paragraph" w:customStyle="1" w:styleId="FZK-Adresse">
    <w:name w:val="FZK-Adresse"/>
    <w:basedOn w:val="Normal"/>
    <w:rsid w:val="00C179A6"/>
    <w:rPr>
      <w:sz w:val="22"/>
    </w:rPr>
  </w:style>
  <w:style w:type="character" w:customStyle="1" w:styleId="Krechts">
    <w:name w:val="Krechts"/>
    <w:rsid w:val="00C179A6"/>
    <w:rPr>
      <w:rFonts w:ascii="Arial" w:hAnsi="Arial"/>
      <w:sz w:val="20"/>
    </w:rPr>
  </w:style>
  <w:style w:type="character" w:styleId="Hyperlink">
    <w:name w:val="Hyperlink"/>
    <w:rsid w:val="00C179A6"/>
    <w:rPr>
      <w:color w:val="0000FF"/>
      <w:u w:val="single"/>
    </w:rPr>
  </w:style>
  <w:style w:type="paragraph" w:customStyle="1" w:styleId="Cert-Logo">
    <w:name w:val="Cert-Logo"/>
    <w:rsid w:val="00C179A6"/>
    <w:pPr>
      <w:spacing w:after="240"/>
      <w:ind w:right="1134"/>
    </w:pPr>
    <w:rPr>
      <w:rFonts w:ascii="Arial" w:hAnsi="Arial"/>
      <w:sz w:val="22"/>
      <w:lang w:eastAsia="de-DE"/>
    </w:rPr>
  </w:style>
  <w:style w:type="paragraph" w:customStyle="1" w:styleId="FZK-Logo">
    <w:name w:val="FZK-Logo"/>
    <w:rsid w:val="00C179A6"/>
    <w:rPr>
      <w:lang w:eastAsia="de-DE"/>
    </w:rPr>
  </w:style>
  <w:style w:type="paragraph" w:customStyle="1" w:styleId="FormatvorlageFuzeileLinks">
    <w:name w:val="Formatvorlage Fußzeile + Links"/>
    <w:basedOn w:val="Normal"/>
    <w:autoRedefine/>
    <w:rsid w:val="00396620"/>
    <w:pPr>
      <w:tabs>
        <w:tab w:val="center" w:pos="4536"/>
        <w:tab w:val="right" w:pos="9072"/>
      </w:tabs>
    </w:pPr>
    <w:rPr>
      <w:sz w:val="10"/>
    </w:rPr>
  </w:style>
  <w:style w:type="paragraph" w:customStyle="1" w:styleId="Erstelltvon">
    <w:name w:val="Erstellt von"/>
    <w:rsid w:val="00C179A6"/>
    <w:rPr>
      <w:sz w:val="24"/>
      <w:szCs w:val="24"/>
      <w:lang w:eastAsia="de-DE"/>
    </w:rPr>
  </w:style>
  <w:style w:type="table" w:customStyle="1" w:styleId="Tabellengitternetz">
    <w:name w:val="Tabellengitternetz"/>
    <w:basedOn w:val="TableNormal"/>
    <w:rsid w:val="00615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IT-Absatz8ptFettZeilenabstandGenau1075pt">
    <w:name w:val="KIT-Absatz 8 pt Fett Zeilenabstand:  Genau 1075 pt"/>
    <w:basedOn w:val="Normal"/>
    <w:rsid w:val="0035318F"/>
    <w:pPr>
      <w:spacing w:line="215" w:lineRule="exact"/>
    </w:pPr>
    <w:rPr>
      <w:b/>
      <w:bCs/>
      <w:sz w:val="16"/>
    </w:rPr>
  </w:style>
  <w:style w:type="paragraph" w:customStyle="1" w:styleId="KIT-Absatz9ptRechts15cmZeilenabstandGenau13">
    <w:name w:val="KIT-Absatz + 9 pt Rechts:  15 cm Zeilenabstand:  Genau 13 ..."/>
    <w:basedOn w:val="KIT-Absatz"/>
    <w:rsid w:val="00F71715"/>
    <w:pPr>
      <w:spacing w:line="260" w:lineRule="exact"/>
      <w:ind w:right="851"/>
    </w:pPr>
  </w:style>
  <w:style w:type="paragraph" w:styleId="BalloonText">
    <w:name w:val="Balloon Text"/>
    <w:basedOn w:val="Normal"/>
    <w:semiHidden/>
    <w:rsid w:val="00F837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527FA"/>
  </w:style>
  <w:style w:type="paragraph" w:customStyle="1" w:styleId="Formatvorlage">
    <w:name w:val="Formatvorlage"/>
    <w:basedOn w:val="KIT-Absatz"/>
    <w:rsid w:val="00F171BB"/>
    <w:pPr>
      <w:spacing w:line="300" w:lineRule="exact"/>
    </w:pPr>
    <w:rPr>
      <w:sz w:val="12"/>
      <w:szCs w:val="12"/>
    </w:rPr>
  </w:style>
  <w:style w:type="paragraph" w:customStyle="1" w:styleId="Formatvorlage1">
    <w:name w:val="Formatvorlage1"/>
    <w:basedOn w:val="KIT-Absatz"/>
    <w:next w:val="Formatvorlage"/>
    <w:rsid w:val="00F171BB"/>
    <w:pPr>
      <w:spacing w:line="300" w:lineRule="exact"/>
    </w:pPr>
    <w:rPr>
      <w:b/>
      <w:sz w:val="30"/>
      <w:szCs w:val="30"/>
    </w:rPr>
  </w:style>
  <w:style w:type="character" w:customStyle="1" w:styleId="FooterChar">
    <w:name w:val="Footer Char"/>
    <w:link w:val="Footer"/>
    <w:locked/>
    <w:rsid w:val="00C575A4"/>
    <w:rPr>
      <w:rFonts w:ascii="Arial" w:hAnsi="Arial"/>
      <w:sz w:val="10"/>
      <w:lang w:val="de-DE" w:eastAsia="de-DE" w:bidi="ar-SA"/>
    </w:rPr>
  </w:style>
  <w:style w:type="character" w:customStyle="1" w:styleId="KIT-AbsatzZchn">
    <w:name w:val="KIT-Absatz Zchn"/>
    <w:link w:val="KIT-Absatz"/>
    <w:rsid w:val="00C575A4"/>
    <w:rPr>
      <w:rFonts w:ascii="Arial" w:hAnsi="Arial"/>
      <w:sz w:val="18"/>
      <w:lang w:val="de-DE" w:eastAsia="de-DE" w:bidi="ar-SA"/>
    </w:rPr>
  </w:style>
  <w:style w:type="paragraph" w:styleId="Revision">
    <w:name w:val="Revision"/>
    <w:hidden/>
    <w:uiPriority w:val="99"/>
    <w:semiHidden/>
    <w:rsid w:val="00D86F9B"/>
    <w:rPr>
      <w:rFonts w:ascii="Arial" w:hAnsi="Arial"/>
      <w:lang w:eastAsia="de-DE"/>
    </w:rPr>
  </w:style>
  <w:style w:type="character" w:customStyle="1" w:styleId="postbody">
    <w:name w:val="postbody"/>
    <w:basedOn w:val="DefaultParagraphFont"/>
    <w:rsid w:val="003062CC"/>
  </w:style>
  <w:style w:type="character" w:styleId="CommentReference">
    <w:name w:val="annotation reference"/>
    <w:basedOn w:val="DefaultParagraphFont"/>
    <w:rsid w:val="009F4D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D22"/>
  </w:style>
  <w:style w:type="character" w:customStyle="1" w:styleId="CommentTextChar">
    <w:name w:val="Comment Text Char"/>
    <w:basedOn w:val="DefaultParagraphFont"/>
    <w:link w:val="CommentText"/>
    <w:rsid w:val="009F4D22"/>
    <w:rPr>
      <w:rFonts w:ascii="Arial" w:hAnsi="Arial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9F4D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D22"/>
    <w:rPr>
      <w:rFonts w:ascii="Arial" w:hAnsi="Arial"/>
      <w:b/>
      <w:bCs/>
      <w:lang w:eastAsia="de-DE"/>
    </w:rPr>
  </w:style>
  <w:style w:type="paragraph" w:styleId="PlainText">
    <w:name w:val="Plain Text"/>
    <w:basedOn w:val="Normal"/>
    <w:link w:val="PlainTextChar"/>
    <w:uiPriority w:val="99"/>
    <w:unhideWhenUsed/>
    <w:rsid w:val="002025DE"/>
    <w:rPr>
      <w:rFonts w:ascii="Calibri" w:eastAsiaTheme="minorEastAsia" w:hAnsi="Calibri" w:cstheme="minorBidi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2025DE"/>
    <w:rPr>
      <w:rFonts w:ascii="Calibri" w:eastAsiaTheme="minorEastAsia" w:hAnsi="Calibri" w:cstheme="minorBidi"/>
      <w:sz w:val="22"/>
      <w:szCs w:val="21"/>
    </w:rPr>
  </w:style>
  <w:style w:type="character" w:customStyle="1" w:styleId="Heading1Char">
    <w:name w:val="Heading 1 Char"/>
    <w:basedOn w:val="DefaultParagraphFont"/>
    <w:link w:val="Heading1"/>
    <w:rsid w:val="00156ABC"/>
    <w:rPr>
      <w:rFonts w:asciiTheme="minorHAnsi" w:eastAsiaTheme="majorEastAsia" w:hAnsiTheme="minorHAnsi" w:cstheme="majorBidi"/>
      <w:b/>
      <w:bCs/>
      <w:sz w:val="28"/>
      <w:szCs w:val="28"/>
      <w:lang w:eastAsia="de-DE"/>
    </w:rPr>
  </w:style>
  <w:style w:type="paragraph" w:styleId="Caption">
    <w:name w:val="caption"/>
    <w:basedOn w:val="Normal"/>
    <w:next w:val="Normal"/>
    <w:unhideWhenUsed/>
    <w:qFormat/>
    <w:rsid w:val="000207E7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B74999"/>
    <w:rPr>
      <w:b/>
      <w:bCs/>
    </w:rPr>
  </w:style>
  <w:style w:type="paragraph" w:styleId="ListParagraph">
    <w:name w:val="List Paragraph"/>
    <w:basedOn w:val="Normal"/>
    <w:uiPriority w:val="34"/>
    <w:qFormat/>
    <w:rsid w:val="00122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F87"/>
    <w:rPr>
      <w:rFonts w:ascii="Arial" w:hAnsi="Arial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56ABC"/>
    <w:pPr>
      <w:keepNext/>
      <w:keepLines/>
      <w:spacing w:before="100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F394E"/>
    <w:pPr>
      <w:spacing w:line="140" w:lineRule="exact"/>
    </w:pPr>
    <w:rPr>
      <w:sz w:val="10"/>
    </w:rPr>
  </w:style>
  <w:style w:type="paragraph" w:styleId="Header">
    <w:name w:val="header"/>
    <w:basedOn w:val="Normal"/>
    <w:rsid w:val="00C179A6"/>
    <w:pPr>
      <w:tabs>
        <w:tab w:val="center" w:pos="4536"/>
        <w:tab w:val="right" w:pos="9072"/>
      </w:tabs>
      <w:spacing w:before="120" w:after="120"/>
      <w:jc w:val="both"/>
    </w:pPr>
    <w:rPr>
      <w:sz w:val="24"/>
    </w:rPr>
  </w:style>
  <w:style w:type="paragraph" w:customStyle="1" w:styleId="KIT-Absatz">
    <w:name w:val="KIT-Absatz"/>
    <w:basedOn w:val="Normal"/>
    <w:link w:val="KIT-AbsatzZchn"/>
    <w:rsid w:val="00491B29"/>
    <w:pPr>
      <w:spacing w:line="280" w:lineRule="exact"/>
    </w:pPr>
    <w:rPr>
      <w:sz w:val="18"/>
    </w:rPr>
  </w:style>
  <w:style w:type="paragraph" w:customStyle="1" w:styleId="FZK-Adresse">
    <w:name w:val="FZK-Adresse"/>
    <w:basedOn w:val="Normal"/>
    <w:rsid w:val="00C179A6"/>
    <w:rPr>
      <w:sz w:val="22"/>
    </w:rPr>
  </w:style>
  <w:style w:type="character" w:customStyle="1" w:styleId="Krechts">
    <w:name w:val="Krechts"/>
    <w:rsid w:val="00C179A6"/>
    <w:rPr>
      <w:rFonts w:ascii="Arial" w:hAnsi="Arial"/>
      <w:sz w:val="20"/>
    </w:rPr>
  </w:style>
  <w:style w:type="character" w:styleId="Hyperlink">
    <w:name w:val="Hyperlink"/>
    <w:rsid w:val="00C179A6"/>
    <w:rPr>
      <w:color w:val="0000FF"/>
      <w:u w:val="single"/>
    </w:rPr>
  </w:style>
  <w:style w:type="paragraph" w:customStyle="1" w:styleId="Cert-Logo">
    <w:name w:val="Cert-Logo"/>
    <w:rsid w:val="00C179A6"/>
    <w:pPr>
      <w:spacing w:after="240"/>
      <w:ind w:right="1134"/>
    </w:pPr>
    <w:rPr>
      <w:rFonts w:ascii="Arial" w:hAnsi="Arial"/>
      <w:sz w:val="22"/>
      <w:lang w:eastAsia="de-DE"/>
    </w:rPr>
  </w:style>
  <w:style w:type="paragraph" w:customStyle="1" w:styleId="FZK-Logo">
    <w:name w:val="FZK-Logo"/>
    <w:rsid w:val="00C179A6"/>
    <w:rPr>
      <w:lang w:eastAsia="de-DE"/>
    </w:rPr>
  </w:style>
  <w:style w:type="paragraph" w:customStyle="1" w:styleId="FormatvorlageFuzeileLinks">
    <w:name w:val="Formatvorlage Fußzeile + Links"/>
    <w:basedOn w:val="Normal"/>
    <w:autoRedefine/>
    <w:rsid w:val="00396620"/>
    <w:pPr>
      <w:tabs>
        <w:tab w:val="center" w:pos="4536"/>
        <w:tab w:val="right" w:pos="9072"/>
      </w:tabs>
    </w:pPr>
    <w:rPr>
      <w:sz w:val="10"/>
    </w:rPr>
  </w:style>
  <w:style w:type="paragraph" w:customStyle="1" w:styleId="Erstelltvon">
    <w:name w:val="Erstellt von"/>
    <w:rsid w:val="00C179A6"/>
    <w:rPr>
      <w:sz w:val="24"/>
      <w:szCs w:val="24"/>
      <w:lang w:eastAsia="de-DE"/>
    </w:rPr>
  </w:style>
  <w:style w:type="table" w:customStyle="1" w:styleId="Tabellengitternetz">
    <w:name w:val="Tabellengitternetz"/>
    <w:basedOn w:val="TableNormal"/>
    <w:rsid w:val="00615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IT-Absatz8ptFettZeilenabstandGenau1075pt">
    <w:name w:val="KIT-Absatz 8 pt Fett Zeilenabstand:  Genau 1075 pt"/>
    <w:basedOn w:val="Normal"/>
    <w:rsid w:val="0035318F"/>
    <w:pPr>
      <w:spacing w:line="215" w:lineRule="exact"/>
    </w:pPr>
    <w:rPr>
      <w:b/>
      <w:bCs/>
      <w:sz w:val="16"/>
    </w:rPr>
  </w:style>
  <w:style w:type="paragraph" w:customStyle="1" w:styleId="KIT-Absatz9ptRechts15cmZeilenabstandGenau13">
    <w:name w:val="KIT-Absatz + 9 pt Rechts:  15 cm Zeilenabstand:  Genau 13 ..."/>
    <w:basedOn w:val="KIT-Absatz"/>
    <w:rsid w:val="00F71715"/>
    <w:pPr>
      <w:spacing w:line="260" w:lineRule="exact"/>
      <w:ind w:right="851"/>
    </w:pPr>
  </w:style>
  <w:style w:type="paragraph" w:styleId="BalloonText">
    <w:name w:val="Balloon Text"/>
    <w:basedOn w:val="Normal"/>
    <w:semiHidden/>
    <w:rsid w:val="00F837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527FA"/>
  </w:style>
  <w:style w:type="paragraph" w:customStyle="1" w:styleId="Formatvorlage">
    <w:name w:val="Formatvorlage"/>
    <w:basedOn w:val="KIT-Absatz"/>
    <w:rsid w:val="00F171BB"/>
    <w:pPr>
      <w:spacing w:line="300" w:lineRule="exact"/>
    </w:pPr>
    <w:rPr>
      <w:sz w:val="12"/>
      <w:szCs w:val="12"/>
    </w:rPr>
  </w:style>
  <w:style w:type="paragraph" w:customStyle="1" w:styleId="Formatvorlage1">
    <w:name w:val="Formatvorlage1"/>
    <w:basedOn w:val="KIT-Absatz"/>
    <w:next w:val="Formatvorlage"/>
    <w:rsid w:val="00F171BB"/>
    <w:pPr>
      <w:spacing w:line="300" w:lineRule="exact"/>
    </w:pPr>
    <w:rPr>
      <w:b/>
      <w:sz w:val="30"/>
      <w:szCs w:val="30"/>
    </w:rPr>
  </w:style>
  <w:style w:type="character" w:customStyle="1" w:styleId="FooterChar">
    <w:name w:val="Footer Char"/>
    <w:link w:val="Footer"/>
    <w:locked/>
    <w:rsid w:val="00C575A4"/>
    <w:rPr>
      <w:rFonts w:ascii="Arial" w:hAnsi="Arial"/>
      <w:sz w:val="10"/>
      <w:lang w:val="de-DE" w:eastAsia="de-DE" w:bidi="ar-SA"/>
    </w:rPr>
  </w:style>
  <w:style w:type="character" w:customStyle="1" w:styleId="KIT-AbsatzZchn">
    <w:name w:val="KIT-Absatz Zchn"/>
    <w:link w:val="KIT-Absatz"/>
    <w:rsid w:val="00C575A4"/>
    <w:rPr>
      <w:rFonts w:ascii="Arial" w:hAnsi="Arial"/>
      <w:sz w:val="18"/>
      <w:lang w:val="de-DE" w:eastAsia="de-DE" w:bidi="ar-SA"/>
    </w:rPr>
  </w:style>
  <w:style w:type="paragraph" w:styleId="Revision">
    <w:name w:val="Revision"/>
    <w:hidden/>
    <w:uiPriority w:val="99"/>
    <w:semiHidden/>
    <w:rsid w:val="00D86F9B"/>
    <w:rPr>
      <w:rFonts w:ascii="Arial" w:hAnsi="Arial"/>
      <w:lang w:eastAsia="de-DE"/>
    </w:rPr>
  </w:style>
  <w:style w:type="character" w:customStyle="1" w:styleId="postbody">
    <w:name w:val="postbody"/>
    <w:basedOn w:val="DefaultParagraphFont"/>
    <w:rsid w:val="003062CC"/>
  </w:style>
  <w:style w:type="character" w:styleId="CommentReference">
    <w:name w:val="annotation reference"/>
    <w:basedOn w:val="DefaultParagraphFont"/>
    <w:rsid w:val="009F4D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D22"/>
  </w:style>
  <w:style w:type="character" w:customStyle="1" w:styleId="CommentTextChar">
    <w:name w:val="Comment Text Char"/>
    <w:basedOn w:val="DefaultParagraphFont"/>
    <w:link w:val="CommentText"/>
    <w:rsid w:val="009F4D22"/>
    <w:rPr>
      <w:rFonts w:ascii="Arial" w:hAnsi="Arial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9F4D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F4D22"/>
    <w:rPr>
      <w:rFonts w:ascii="Arial" w:hAnsi="Arial"/>
      <w:b/>
      <w:bCs/>
      <w:lang w:eastAsia="de-DE"/>
    </w:rPr>
  </w:style>
  <w:style w:type="paragraph" w:styleId="PlainText">
    <w:name w:val="Plain Text"/>
    <w:basedOn w:val="Normal"/>
    <w:link w:val="PlainTextChar"/>
    <w:uiPriority w:val="99"/>
    <w:unhideWhenUsed/>
    <w:rsid w:val="002025DE"/>
    <w:rPr>
      <w:rFonts w:ascii="Calibri" w:eastAsiaTheme="minorEastAsia" w:hAnsi="Calibri" w:cstheme="minorBidi"/>
      <w:sz w:val="22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2025DE"/>
    <w:rPr>
      <w:rFonts w:ascii="Calibri" w:eastAsiaTheme="minorEastAsia" w:hAnsi="Calibri" w:cstheme="minorBidi"/>
      <w:sz w:val="22"/>
      <w:szCs w:val="21"/>
    </w:rPr>
  </w:style>
  <w:style w:type="character" w:customStyle="1" w:styleId="Heading1Char">
    <w:name w:val="Heading 1 Char"/>
    <w:basedOn w:val="DefaultParagraphFont"/>
    <w:link w:val="Heading1"/>
    <w:rsid w:val="00156ABC"/>
    <w:rPr>
      <w:rFonts w:asciiTheme="minorHAnsi" w:eastAsiaTheme="majorEastAsia" w:hAnsiTheme="minorHAnsi" w:cstheme="majorBidi"/>
      <w:b/>
      <w:bCs/>
      <w:sz w:val="28"/>
      <w:szCs w:val="28"/>
      <w:lang w:eastAsia="de-DE"/>
    </w:rPr>
  </w:style>
  <w:style w:type="paragraph" w:styleId="Caption">
    <w:name w:val="caption"/>
    <w:basedOn w:val="Normal"/>
    <w:next w:val="Normal"/>
    <w:unhideWhenUsed/>
    <w:qFormat/>
    <w:rsid w:val="000207E7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B74999"/>
    <w:rPr>
      <w:b/>
      <w:bCs/>
    </w:rPr>
  </w:style>
  <w:style w:type="paragraph" w:styleId="ListParagraph">
    <w:name w:val="List Paragraph"/>
    <w:basedOn w:val="Normal"/>
    <w:uiPriority w:val="34"/>
    <w:qFormat/>
    <w:rsid w:val="0012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7" Type="http://schemas.microsoft.com/office/2011/relationships/commentsExtended" Target="commentsExtended.xml"/><Relationship Id="rId1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michael.beigl@kit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edel\AppData\Local\Temp\KIT-Brief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DCE96-B6AF-2F4A-817C-970F52640B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7424D6-0040-8C4B-9106-1B7F5437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\Users\riedel\AppData\Local\Temp\KIT-Brief.dot</Template>
  <TotalTime>6</TotalTime>
  <Pages>3</Pages>
  <Words>652</Words>
  <Characters>3718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Externe Briefvorlage für alle Bereiche</vt:lpstr>
      <vt:lpstr>Externe Briefvorlage für alle Bereiche</vt:lpstr>
    </vt:vector>
  </TitlesOfParts>
  <Company>KIT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Briefvorlage für alle Bereiche</dc:title>
  <dc:creator>Till Riedel;Anja Bachmann</dc:creator>
  <cp:lastModifiedBy>Tobias Hornberger</cp:lastModifiedBy>
  <cp:revision>3</cp:revision>
  <cp:lastPrinted>2015-12-14T14:23:00Z</cp:lastPrinted>
  <dcterms:created xsi:type="dcterms:W3CDTF">2015-12-14T14:23:00Z</dcterms:created>
  <dcterms:modified xsi:type="dcterms:W3CDTF">2015-12-14T17:59:00Z</dcterms:modified>
</cp:coreProperties>
</file>